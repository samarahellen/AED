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Toc421009965"/>
      <w:bookmarkStart w:id="1" w:name="_Toc421013317"/>
      <w:bookmarkStart w:id="2" w:name="_Toc421098382"/>
    </w:p>
    <w:p w14:paraId="0A37501D" w14:textId="77777777" w:rsidR="00DD34C2" w:rsidRPr="00DD34C2" w:rsidRDefault="00DD34C2" w:rsidP="00DD34C2">
      <w:pPr>
        <w:spacing w:line="360" w:lineRule="auto"/>
        <w:rPr>
          <w:rFonts w:ascii="Arial" w:hAnsi="Arial" w:cs="Arial"/>
          <w:sz w:val="24"/>
          <w:szCs w:val="24"/>
        </w:rPr>
      </w:pPr>
    </w:p>
    <w:p w14:paraId="4BEA0AED" w14:textId="345DC3D2" w:rsidR="00DD34C2" w:rsidRPr="00DD34C2" w:rsidRDefault="790B7535" w:rsidP="1845A3F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1845A3F5">
        <w:rPr>
          <w:rFonts w:ascii="Arial" w:hAnsi="Arial" w:cs="Arial"/>
          <w:b/>
          <w:bCs/>
          <w:sz w:val="24"/>
          <w:szCs w:val="24"/>
        </w:rPr>
        <w:t>Documentação</w:t>
      </w:r>
      <w:r w:rsidR="00DD34C2" w:rsidRPr="1845A3F5">
        <w:rPr>
          <w:rFonts w:ascii="Arial" w:hAnsi="Arial" w:cs="Arial"/>
          <w:b/>
          <w:bCs/>
          <w:sz w:val="24"/>
          <w:szCs w:val="24"/>
        </w:rPr>
        <w:t xml:space="preserve"> de </w:t>
      </w:r>
      <w:r w:rsidR="0062367C">
        <w:rPr>
          <w:rFonts w:ascii="Arial" w:hAnsi="Arial" w:cs="Arial"/>
          <w:b/>
          <w:bCs/>
          <w:sz w:val="24"/>
          <w:szCs w:val="24"/>
        </w:rPr>
        <w:t>Sistema</w:t>
      </w:r>
    </w:p>
    <w:p w14:paraId="5DAB6C7B" w14:textId="77777777" w:rsidR="00A02440" w:rsidRPr="00577606" w:rsidRDefault="00A02440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02EB378F" w14:textId="77777777"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6A05A809" w14:textId="77777777"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5A39BBE3" w14:textId="77777777" w:rsidR="00065A76" w:rsidRPr="00577606" w:rsidRDefault="00065A76">
      <w:pPr>
        <w:pStyle w:val="Livre"/>
        <w:spacing w:before="120" w:after="120"/>
        <w:jc w:val="center"/>
        <w:rPr>
          <w:b/>
          <w:noProof w:val="0"/>
          <w:sz w:val="28"/>
        </w:rPr>
      </w:pPr>
    </w:p>
    <w:p w14:paraId="0D1FAAAF" w14:textId="0689DF51" w:rsidR="00065A76" w:rsidRPr="00577606" w:rsidRDefault="002D0608" w:rsidP="009D327C">
      <w:pPr>
        <w:jc w:val="center"/>
        <w:rPr>
          <w:sz w:val="38"/>
          <w:szCs w:val="38"/>
        </w:rPr>
      </w:pPr>
      <w:r>
        <w:rPr>
          <w:sz w:val="38"/>
          <w:szCs w:val="38"/>
        </w:rPr>
        <w:t>Trabalho Prático Final</w:t>
      </w:r>
    </w:p>
    <w:p w14:paraId="41C8F396" w14:textId="77777777" w:rsidR="00065A76" w:rsidRPr="00577606" w:rsidRDefault="00065A76">
      <w:pPr>
        <w:pStyle w:val="Livre"/>
        <w:spacing w:before="720"/>
        <w:jc w:val="center"/>
        <w:rPr>
          <w:b/>
          <w:noProof w:val="0"/>
          <w:sz w:val="28"/>
        </w:rPr>
      </w:pPr>
    </w:p>
    <w:p w14:paraId="72A3D3EC" w14:textId="77777777"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14:paraId="0D0B940D" w14:textId="77777777" w:rsidR="009D327C" w:rsidRPr="00577606" w:rsidRDefault="009D327C">
      <w:pPr>
        <w:pStyle w:val="Livre"/>
        <w:spacing w:before="720"/>
        <w:jc w:val="center"/>
        <w:rPr>
          <w:b/>
          <w:noProof w:val="0"/>
          <w:sz w:val="28"/>
        </w:rPr>
      </w:pPr>
    </w:p>
    <w:p w14:paraId="10C9535E" w14:textId="7248D39B" w:rsidR="00065A76" w:rsidRDefault="00446F8F" w:rsidP="00F46CBE">
      <w:pPr>
        <w:jc w:val="center"/>
        <w:rPr>
          <w:sz w:val="24"/>
          <w:szCs w:val="24"/>
        </w:rPr>
      </w:pPr>
      <w:bookmarkStart w:id="3" w:name="_Toc390600631"/>
      <w:bookmarkStart w:id="4" w:name="_Toc427049359"/>
      <w:r w:rsidRPr="00577606">
        <w:rPr>
          <w:sz w:val="24"/>
          <w:szCs w:val="24"/>
        </w:rPr>
        <w:t>Autor</w:t>
      </w:r>
      <w:r w:rsidR="00F46CBE">
        <w:rPr>
          <w:sz w:val="24"/>
          <w:szCs w:val="24"/>
        </w:rPr>
        <w:t>es</w:t>
      </w:r>
      <w:r w:rsidRPr="00577606">
        <w:rPr>
          <w:sz w:val="24"/>
          <w:szCs w:val="24"/>
        </w:rPr>
        <w:t xml:space="preserve">: </w:t>
      </w:r>
    </w:p>
    <w:p w14:paraId="6EEACF73" w14:textId="7332A0F2" w:rsidR="002D0608" w:rsidRDefault="002D0608" w:rsidP="00F46CB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Chrystian</w:t>
      </w:r>
      <w:proofErr w:type="spellEnd"/>
      <w:r>
        <w:rPr>
          <w:sz w:val="24"/>
          <w:szCs w:val="24"/>
        </w:rPr>
        <w:t xml:space="preserve"> Henrique Fonseca de Souza</w:t>
      </w:r>
    </w:p>
    <w:p w14:paraId="7855494A" w14:textId="4098A8BA" w:rsidR="002D0608" w:rsidRPr="00577606" w:rsidRDefault="002D0608" w:rsidP="00F46CBE">
      <w:pPr>
        <w:jc w:val="center"/>
        <w:rPr>
          <w:sz w:val="24"/>
          <w:szCs w:val="24"/>
        </w:rPr>
      </w:pPr>
      <w:r>
        <w:rPr>
          <w:sz w:val="24"/>
          <w:szCs w:val="24"/>
        </w:rPr>
        <w:t>Samara Hellen Ferreira Chaves</w:t>
      </w:r>
    </w:p>
    <w:p w14:paraId="0E27B00A" w14:textId="77777777" w:rsidR="00065A76" w:rsidRPr="00577606" w:rsidRDefault="00065A76">
      <w:pPr>
        <w:pStyle w:val="Livre"/>
        <w:spacing w:before="600"/>
        <w:jc w:val="center"/>
        <w:rPr>
          <w:noProof w:val="0"/>
          <w:sz w:val="22"/>
        </w:rPr>
      </w:pPr>
    </w:p>
    <w:p w14:paraId="60061E4C" w14:textId="77777777" w:rsidR="00065A76" w:rsidRPr="00577606" w:rsidRDefault="00065A76">
      <w:pPr>
        <w:pStyle w:val="Livre"/>
        <w:spacing w:before="600"/>
        <w:jc w:val="center"/>
        <w:rPr>
          <w:noProof w:val="0"/>
          <w:sz w:val="22"/>
        </w:rPr>
      </w:pPr>
    </w:p>
    <w:p w14:paraId="44EAFD9C" w14:textId="77777777"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14:paraId="4B94D5A5" w14:textId="77777777"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14:paraId="3DEEC669" w14:textId="77777777" w:rsidR="007D5140" w:rsidRPr="00577606" w:rsidRDefault="007D5140">
      <w:pPr>
        <w:pStyle w:val="Livre"/>
        <w:spacing w:before="600"/>
        <w:jc w:val="center"/>
        <w:rPr>
          <w:noProof w:val="0"/>
          <w:sz w:val="22"/>
        </w:rPr>
      </w:pPr>
    </w:p>
    <w:p w14:paraId="6975FAD6" w14:textId="77777777" w:rsidR="00065A76" w:rsidRPr="00577606" w:rsidRDefault="00F46CBE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bookmarkEnd w:id="3"/>
    <w:bookmarkEnd w:id="4"/>
    <w:p w14:paraId="735304B0" w14:textId="13A9350A" w:rsidR="00065A76" w:rsidRPr="00577606" w:rsidRDefault="005A7478" w:rsidP="007D5140">
      <w:pPr>
        <w:jc w:val="center"/>
        <w:rPr>
          <w:sz w:val="24"/>
          <w:szCs w:val="24"/>
        </w:rPr>
      </w:pPr>
      <w:r>
        <w:rPr>
          <w:sz w:val="24"/>
          <w:szCs w:val="24"/>
        </w:rPr>
        <w:t>Junho 2023</w:t>
      </w:r>
    </w:p>
    <w:p w14:paraId="6B699379" w14:textId="77777777" w:rsidR="00065A76" w:rsidRPr="00577606" w:rsidRDefault="00065A76" w:rsidP="001106D0">
      <w:pPr>
        <w:pStyle w:val="Corpodetexto"/>
      </w:pPr>
    </w:p>
    <w:p w14:paraId="78617E12" w14:textId="6BB039E9" w:rsidR="00065A76" w:rsidRPr="00577606" w:rsidRDefault="27D036BD">
      <w:pPr>
        <w:pStyle w:val="Ttulo1"/>
        <w:rPr>
          <w:rFonts w:ascii="Times New Roman" w:hAnsi="Times New Roman"/>
        </w:rPr>
      </w:pPr>
      <w:bookmarkStart w:id="5" w:name="_Toc427049361"/>
      <w:bookmarkStart w:id="6" w:name="_Toc481911618"/>
      <w:bookmarkStart w:id="7" w:name="_Toc121578588"/>
      <w:r w:rsidRPr="1845A3F5">
        <w:rPr>
          <w:rFonts w:ascii="Times New Roman" w:hAnsi="Times New Roman"/>
        </w:rPr>
        <w:lastRenderedPageBreak/>
        <w:t>Documentação</w:t>
      </w:r>
      <w:r w:rsidR="00065A76" w:rsidRPr="1845A3F5">
        <w:rPr>
          <w:rFonts w:ascii="Times New Roman" w:hAnsi="Times New Roman"/>
        </w:rPr>
        <w:t xml:space="preserve"> do </w:t>
      </w:r>
      <w:bookmarkEnd w:id="0"/>
      <w:bookmarkEnd w:id="1"/>
      <w:bookmarkEnd w:id="2"/>
      <w:bookmarkEnd w:id="5"/>
      <w:bookmarkEnd w:id="6"/>
      <w:r w:rsidR="0062367C">
        <w:rPr>
          <w:rFonts w:ascii="Times New Roman" w:hAnsi="Times New Roman"/>
        </w:rPr>
        <w:t>Sistema</w:t>
      </w:r>
      <w:bookmarkEnd w:id="7"/>
    </w:p>
    <w:p w14:paraId="403293CB" w14:textId="0DE08A8D" w:rsidR="00653787" w:rsidRDefault="00065A76">
      <w:pPr>
        <w:pStyle w:val="Sumrio1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4"/>
          <w:szCs w:val="24"/>
        </w:rPr>
        <w:fldChar w:fldCharType="begin"/>
      </w:r>
      <w:r w:rsidRPr="00577606">
        <w:rPr>
          <w:sz w:val="24"/>
          <w:szCs w:val="24"/>
        </w:rPr>
        <w:instrText xml:space="preserve"> TOC \o "1-5" \h \z </w:instrText>
      </w:r>
      <w:r>
        <w:rPr>
          <w:sz w:val="24"/>
          <w:szCs w:val="24"/>
        </w:rPr>
        <w:fldChar w:fldCharType="separate"/>
      </w:r>
      <w:hyperlink w:anchor="_Toc121578588" w:history="1">
        <w:r w:rsidR="00653787" w:rsidRPr="00E541D1">
          <w:rPr>
            <w:rStyle w:val="Hyperlink"/>
            <w:noProof/>
          </w:rPr>
          <w:t>Documentação do Sistema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_Toc121578588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2</w:t>
        </w:r>
        <w:r w:rsidR="00653787">
          <w:rPr>
            <w:noProof/>
            <w:webHidden/>
          </w:rPr>
          <w:fldChar w:fldCharType="end"/>
        </w:r>
      </w:hyperlink>
    </w:p>
    <w:p w14:paraId="6F5CB86C" w14:textId="6BD34320" w:rsidR="00653787" w:rsidRDefault="00651118">
      <w:pPr>
        <w:pStyle w:val="Sumrio2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89" w:history="1">
        <w:r w:rsidR="00653787" w:rsidRPr="00E541D1">
          <w:rPr>
            <w:rStyle w:val="Hyperlink"/>
            <w:noProof/>
          </w:rPr>
          <w:t>Introdução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_Toc121578589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3</w:t>
        </w:r>
        <w:r w:rsidR="00653787">
          <w:rPr>
            <w:noProof/>
            <w:webHidden/>
          </w:rPr>
          <w:fldChar w:fldCharType="end"/>
        </w:r>
      </w:hyperlink>
    </w:p>
    <w:p w14:paraId="531BF3BB" w14:textId="695F6F7A" w:rsidR="00653787" w:rsidRDefault="00651118">
      <w:pPr>
        <w:pStyle w:val="Sumrio3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0" w:history="1">
        <w:r w:rsidR="00653787" w:rsidRPr="00E541D1">
          <w:rPr>
            <w:rStyle w:val="Hyperlink"/>
            <w:noProof/>
          </w:rPr>
          <w:t>Escopo do Sistema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_Toc121578590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3</w:t>
        </w:r>
        <w:r w:rsidR="00653787">
          <w:rPr>
            <w:noProof/>
            <w:webHidden/>
          </w:rPr>
          <w:fldChar w:fldCharType="end"/>
        </w:r>
      </w:hyperlink>
    </w:p>
    <w:p w14:paraId="7262275F" w14:textId="66165FFA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1" w:history="1">
        <w:r w:rsidR="00653787" w:rsidRPr="00E541D1">
          <w:rPr>
            <w:rStyle w:val="Hyperlink"/>
            <w:noProof/>
          </w:rPr>
          <w:t>Nome do sistema e de seus componentes principais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_Toc121578591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3</w:t>
        </w:r>
        <w:r w:rsidR="00653787">
          <w:rPr>
            <w:noProof/>
            <w:webHidden/>
          </w:rPr>
          <w:fldChar w:fldCharType="end"/>
        </w:r>
      </w:hyperlink>
    </w:p>
    <w:p w14:paraId="3A8D4A91" w14:textId="58B94847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2" w:history="1">
        <w:r w:rsidR="00653787" w:rsidRPr="00E541D1">
          <w:rPr>
            <w:rStyle w:val="Hyperlink"/>
            <w:noProof/>
            <w:snapToGrid w:val="0"/>
          </w:rPr>
          <w:t>Missão ou objetivo do sistema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_Toc121578592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3</w:t>
        </w:r>
        <w:r w:rsidR="00653787">
          <w:rPr>
            <w:noProof/>
            <w:webHidden/>
          </w:rPr>
          <w:fldChar w:fldCharType="end"/>
        </w:r>
      </w:hyperlink>
    </w:p>
    <w:p w14:paraId="59727B9C" w14:textId="6F22547D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3" w:history="1">
        <w:r w:rsidR="00653787" w:rsidRPr="00E541D1">
          <w:rPr>
            <w:rStyle w:val="Hyperlink"/>
            <w:noProof/>
            <w:snapToGrid w:val="0"/>
          </w:rPr>
          <w:t>Arquitetura do Sistema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_Toc121578593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3</w:t>
        </w:r>
        <w:r w:rsidR="00653787">
          <w:rPr>
            <w:noProof/>
            <w:webHidden/>
          </w:rPr>
          <w:fldChar w:fldCharType="end"/>
        </w:r>
      </w:hyperlink>
    </w:p>
    <w:p w14:paraId="17FCEED5" w14:textId="2D28B01D" w:rsidR="00653787" w:rsidRDefault="00651118">
      <w:pPr>
        <w:pStyle w:val="Sumrio3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4" w:history="1">
        <w:r w:rsidR="00653787" w:rsidRPr="00E541D1">
          <w:rPr>
            <w:rStyle w:val="Hyperlink"/>
            <w:noProof/>
          </w:rPr>
          <w:t>Funcionalidades do produto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_Toc121578594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4</w:t>
        </w:r>
        <w:r w:rsidR="00653787">
          <w:rPr>
            <w:noProof/>
            <w:webHidden/>
          </w:rPr>
          <w:fldChar w:fldCharType="end"/>
        </w:r>
      </w:hyperlink>
    </w:p>
    <w:p w14:paraId="5D632F14" w14:textId="27F19466" w:rsidR="00653787" w:rsidRDefault="00651118">
      <w:pPr>
        <w:pStyle w:val="Sumrio3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5" w:history="1">
        <w:r w:rsidR="00653787" w:rsidRPr="00E541D1">
          <w:rPr>
            <w:rStyle w:val="Hyperlink"/>
            <w:noProof/>
          </w:rPr>
          <w:t>Usuários e sistemas externos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_Toc121578595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4</w:t>
        </w:r>
        <w:r w:rsidR="00653787">
          <w:rPr>
            <w:noProof/>
            <w:webHidden/>
          </w:rPr>
          <w:fldChar w:fldCharType="end"/>
        </w:r>
      </w:hyperlink>
    </w:p>
    <w:p w14:paraId="4111F9F7" w14:textId="4DA042E2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6" w:history="1">
        <w:r w:rsidR="00653787" w:rsidRPr="00E541D1">
          <w:rPr>
            <w:rStyle w:val="Hyperlink"/>
            <w:noProof/>
          </w:rPr>
          <w:t>Descrição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_Toc121578596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4</w:t>
        </w:r>
        <w:r w:rsidR="00653787">
          <w:rPr>
            <w:noProof/>
            <w:webHidden/>
          </w:rPr>
          <w:fldChar w:fldCharType="end"/>
        </w:r>
      </w:hyperlink>
    </w:p>
    <w:p w14:paraId="69AF618E" w14:textId="5DAD3F32" w:rsidR="00653787" w:rsidRDefault="00651118">
      <w:pPr>
        <w:pStyle w:val="Sumrio3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7" w:history="1">
        <w:r w:rsidR="00653787" w:rsidRPr="00E541D1">
          <w:rPr>
            <w:rStyle w:val="Hyperlink"/>
            <w:noProof/>
          </w:rPr>
          <w:t>Documentação do código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_Toc121578597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4</w:t>
        </w:r>
        <w:r w:rsidR="00653787">
          <w:rPr>
            <w:noProof/>
            <w:webHidden/>
          </w:rPr>
          <w:fldChar w:fldCharType="end"/>
        </w:r>
      </w:hyperlink>
    </w:p>
    <w:p w14:paraId="083E62D9" w14:textId="4A138CC9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8" w:history="1">
        <w:r w:rsidR="00653787" w:rsidRPr="00E541D1">
          <w:rPr>
            <w:rStyle w:val="Hyperlink"/>
            <w:noProof/>
          </w:rPr>
          <w:t>Documentação da Estrutura de dados geral do software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_Toc121578598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4</w:t>
        </w:r>
        <w:r w:rsidR="00653787">
          <w:rPr>
            <w:noProof/>
            <w:webHidden/>
          </w:rPr>
          <w:fldChar w:fldCharType="end"/>
        </w:r>
      </w:hyperlink>
    </w:p>
    <w:p w14:paraId="5C62E5A3" w14:textId="5ED5CFE4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599" w:history="1">
        <w:r w:rsidR="00653787" w:rsidRPr="00E541D1">
          <w:rPr>
            <w:rStyle w:val="Hyperlink"/>
            <w:noProof/>
          </w:rPr>
          <w:t>Procedimento &lt;mostra_tipeeq&gt;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_Toc121578599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59109101" w14:textId="04C9D855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0" w:history="1">
        <w:r w:rsidR="00653787" w:rsidRPr="00E541D1">
          <w:rPr>
            <w:rStyle w:val="Hyperlink"/>
            <w:noProof/>
          </w:rPr>
          <w:t>Procedimento &lt;setCodTE&gt;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_Toc121578600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6B97B7B1" w14:textId="6ACFC223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1" w:history="1">
        <w:r w:rsidR="00653787" w:rsidRPr="00E541D1">
          <w:rPr>
            <w:rStyle w:val="Hyperlink"/>
            <w:noProof/>
          </w:rPr>
          <w:t>Função &lt;getCodTE&gt;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_Toc121578601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366EE375" w14:textId="14192E40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2" w:history="1">
        <w:r w:rsidR="00653787" w:rsidRPr="00E541D1">
          <w:rPr>
            <w:rStyle w:val="Hyperlink"/>
            <w:noProof/>
          </w:rPr>
          <w:t>Procedimento &lt;setDescricaoTE&gt;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_Toc121578602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5718D78B" w14:textId="45D6639E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3" w:history="1">
        <w:r w:rsidR="00653787" w:rsidRPr="00E541D1">
          <w:rPr>
            <w:rStyle w:val="Hyperlink"/>
            <w:noProof/>
          </w:rPr>
          <w:t>Função &lt;getDescricaoTE&gt;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_Toc121578603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6F11D9BE" w14:textId="399FB826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4" w:history="1">
        <w:r w:rsidR="00653787" w:rsidRPr="00E541D1">
          <w:rPr>
            <w:rStyle w:val="Hyperlink"/>
            <w:noProof/>
          </w:rPr>
          <w:t>Procedimento &lt;mostra_departamento&gt;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_Toc121578604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1ADB3D98" w14:textId="625E3884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5" w:history="1">
        <w:r w:rsidR="00653787" w:rsidRPr="00E541D1">
          <w:rPr>
            <w:rStyle w:val="Hyperlink"/>
            <w:noProof/>
          </w:rPr>
          <w:t>Procedimento &lt;setCodDep&gt;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_Toc121578605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67D6B586" w14:textId="391A9EA3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6" w:history="1">
        <w:r w:rsidR="00653787" w:rsidRPr="00E541D1">
          <w:rPr>
            <w:rStyle w:val="Hyperlink"/>
            <w:noProof/>
          </w:rPr>
          <w:t>Função &lt;getCodDep&gt;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_Toc121578606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5</w:t>
        </w:r>
        <w:r w:rsidR="00653787">
          <w:rPr>
            <w:noProof/>
            <w:webHidden/>
          </w:rPr>
          <w:fldChar w:fldCharType="end"/>
        </w:r>
      </w:hyperlink>
    </w:p>
    <w:p w14:paraId="32FED68F" w14:textId="64D72C6B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7" w:history="1">
        <w:r w:rsidR="00653787" w:rsidRPr="00E541D1">
          <w:rPr>
            <w:rStyle w:val="Hyperlink"/>
            <w:noProof/>
          </w:rPr>
          <w:t>Procedimento &lt;setNomeDep&gt;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_Toc121578607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7579EF9B" w14:textId="0A2BB5D6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8" w:history="1">
        <w:r w:rsidR="00653787" w:rsidRPr="00E541D1">
          <w:rPr>
            <w:rStyle w:val="Hyperlink"/>
            <w:noProof/>
          </w:rPr>
          <w:t>Função &lt;getNomeDep&gt;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_Toc121578608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61EA0E55" w14:textId="66AF0D2F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09" w:history="1">
        <w:r w:rsidR="00653787" w:rsidRPr="00E541D1">
          <w:rPr>
            <w:rStyle w:val="Hyperlink"/>
            <w:noProof/>
          </w:rPr>
          <w:t>Procedimento &lt;setDescricaoDep&gt;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_Toc121578609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6B34CAFD" w14:textId="47E31E04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0" w:history="1">
        <w:r w:rsidR="00653787" w:rsidRPr="00E541D1">
          <w:rPr>
            <w:rStyle w:val="Hyperlink"/>
            <w:noProof/>
          </w:rPr>
          <w:t>Função &lt;getDescricaoDep&gt;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_Toc121578610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635C2C44" w14:textId="1A7BDBE2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1" w:history="1">
        <w:r w:rsidR="00653787" w:rsidRPr="00E541D1">
          <w:rPr>
            <w:rStyle w:val="Hyperlink"/>
            <w:noProof/>
          </w:rPr>
          <w:t>Procedimento &lt;setLocalDep&gt;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_Toc121578611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621B1D52" w14:textId="531E5BD6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2" w:history="1">
        <w:r w:rsidR="00653787" w:rsidRPr="00E541D1">
          <w:rPr>
            <w:rStyle w:val="Hyperlink"/>
            <w:noProof/>
          </w:rPr>
          <w:t>Função &lt;getLocalDep&gt;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_Toc121578612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4540ACDA" w14:textId="3F4D7D17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3" w:history="1">
        <w:r w:rsidR="00653787" w:rsidRPr="00E541D1">
          <w:rPr>
            <w:rStyle w:val="Hyperlink"/>
            <w:noProof/>
          </w:rPr>
          <w:t>Procedimento &lt;mostra_EQ&gt;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_Toc121578613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5D340DC5" w14:textId="719E623F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4" w:history="1">
        <w:r w:rsidR="00653787" w:rsidRPr="00E541D1">
          <w:rPr>
            <w:rStyle w:val="Hyperlink"/>
            <w:noProof/>
          </w:rPr>
          <w:t>Procedimento &lt;setCodEQ&gt;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_Toc121578614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6</w:t>
        </w:r>
        <w:r w:rsidR="00653787">
          <w:rPr>
            <w:noProof/>
            <w:webHidden/>
          </w:rPr>
          <w:fldChar w:fldCharType="end"/>
        </w:r>
      </w:hyperlink>
    </w:p>
    <w:p w14:paraId="310131F5" w14:textId="473CD104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5" w:history="1">
        <w:r w:rsidR="00653787" w:rsidRPr="00E541D1">
          <w:rPr>
            <w:rStyle w:val="Hyperlink"/>
            <w:noProof/>
          </w:rPr>
          <w:t>Função &lt;getCodEQ&gt;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_Toc121578615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15E6535B" w14:textId="6C2D0A73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6" w:history="1">
        <w:r w:rsidR="00653787" w:rsidRPr="00E541D1">
          <w:rPr>
            <w:rStyle w:val="Hyperlink"/>
            <w:noProof/>
          </w:rPr>
          <w:t>Procedimento &lt;setNomeEQ&gt;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_Toc121578616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40188B3F" w14:textId="0DF9D8C0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7" w:history="1">
        <w:r w:rsidR="00653787" w:rsidRPr="00E541D1">
          <w:rPr>
            <w:rStyle w:val="Hyperlink"/>
            <w:noProof/>
          </w:rPr>
          <w:t>Função &lt;getNomeEQ&gt;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_Toc121578617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08A2CAC7" w14:textId="309FF7C0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8" w:history="1">
        <w:r w:rsidR="00653787" w:rsidRPr="00E541D1">
          <w:rPr>
            <w:rStyle w:val="Hyperlink"/>
            <w:noProof/>
          </w:rPr>
          <w:t>Procedimento &lt;setPrecoEQ&gt;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_Toc121578618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6849F46E" w14:textId="456C2CB2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19" w:history="1">
        <w:r w:rsidR="00653787" w:rsidRPr="00E541D1">
          <w:rPr>
            <w:rStyle w:val="Hyperlink"/>
            <w:noProof/>
          </w:rPr>
          <w:t>Função &lt;getPrecoEQ&gt;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_Toc121578619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78330C61" w14:textId="1D2E6709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0" w:history="1">
        <w:r w:rsidR="00653787" w:rsidRPr="00E541D1">
          <w:rPr>
            <w:rStyle w:val="Hyperlink"/>
            <w:noProof/>
          </w:rPr>
          <w:t>Função &lt;Verifica_Strings&gt;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_Toc121578620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596EDF12" w14:textId="3F085191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1" w:history="1">
        <w:r w:rsidR="00653787" w:rsidRPr="00E541D1">
          <w:rPr>
            <w:rStyle w:val="Hyperlink"/>
            <w:noProof/>
          </w:rPr>
          <w:t>Procedimento &lt;alterar_string&gt;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_Toc121578621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7</w:t>
        </w:r>
        <w:r w:rsidR="00653787">
          <w:rPr>
            <w:noProof/>
            <w:webHidden/>
          </w:rPr>
          <w:fldChar w:fldCharType="end"/>
        </w:r>
      </w:hyperlink>
    </w:p>
    <w:p w14:paraId="0D709CDE" w14:textId="3928F87B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2" w:history="1">
        <w:r w:rsidR="00653787" w:rsidRPr="00E541D1">
          <w:rPr>
            <w:rStyle w:val="Hyperlink"/>
            <w:noProof/>
          </w:rPr>
          <w:t>Função &lt;tem_cadastro_EQ&gt;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_Toc121578622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343EB6A2" w14:textId="5B58873A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3" w:history="1">
        <w:r w:rsidR="00653787" w:rsidRPr="00E541D1">
          <w:rPr>
            <w:rStyle w:val="Hyperlink"/>
            <w:noProof/>
          </w:rPr>
          <w:t>Função &lt;tem_cadastro_DEP&gt;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_Toc121578623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64F1315A" w14:textId="23BB9A86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4" w:history="1">
        <w:r w:rsidR="00653787" w:rsidRPr="00E541D1">
          <w:rPr>
            <w:rStyle w:val="Hyperlink"/>
            <w:noProof/>
          </w:rPr>
          <w:t>Função &lt;tem_cadastro_TE&gt;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_Toc121578624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13FF34FF" w14:textId="1EE362FD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5" w:history="1">
        <w:r w:rsidR="00653787" w:rsidRPr="00E541D1">
          <w:rPr>
            <w:rStyle w:val="Hyperlink"/>
            <w:noProof/>
          </w:rPr>
          <w:t>Procedimento &lt;menuEQ&gt;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_Toc121578625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40A0D24F" w14:textId="32286BBA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6" w:history="1">
        <w:r w:rsidR="00653787" w:rsidRPr="00E541D1">
          <w:rPr>
            <w:rStyle w:val="Hyperlink"/>
            <w:noProof/>
          </w:rPr>
          <w:t>Procedimento &lt;menuTE&gt;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_Toc121578626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74B0F8F6" w14:textId="3AE8C5D6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7" w:history="1">
        <w:r w:rsidR="00653787" w:rsidRPr="00E541D1">
          <w:rPr>
            <w:rStyle w:val="Hyperlink"/>
            <w:noProof/>
          </w:rPr>
          <w:t>Procedimento &lt;menuDEP&gt;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_Toc121578627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444BF485" w14:textId="467251F7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8" w:history="1">
        <w:r w:rsidR="00653787" w:rsidRPr="00E541D1">
          <w:rPr>
            <w:rStyle w:val="Hyperlink"/>
            <w:noProof/>
          </w:rPr>
          <w:t>Função &lt;*Busca_TE 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_Toc121578628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8</w:t>
        </w:r>
        <w:r w:rsidR="00653787">
          <w:rPr>
            <w:noProof/>
            <w:webHidden/>
          </w:rPr>
          <w:fldChar w:fldCharType="end"/>
        </w:r>
      </w:hyperlink>
    </w:p>
    <w:p w14:paraId="30F07599" w14:textId="46B0E9E7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29" w:history="1">
        <w:r w:rsidR="00653787" w:rsidRPr="00E541D1">
          <w:rPr>
            <w:rStyle w:val="Hyperlink"/>
            <w:noProof/>
          </w:rPr>
          <w:t>Função &lt;*Busca_TE 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_Toc121578629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9</w:t>
        </w:r>
        <w:r w:rsidR="00653787">
          <w:rPr>
            <w:noProof/>
            <w:webHidden/>
          </w:rPr>
          <w:fldChar w:fldCharType="end"/>
        </w:r>
      </w:hyperlink>
    </w:p>
    <w:p w14:paraId="13DC3BE9" w14:textId="6EE57ADE" w:rsidR="00653787" w:rsidRDefault="00651118">
      <w:pPr>
        <w:pStyle w:val="Sumrio3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0" w:history="1">
        <w:r w:rsidR="00653787" w:rsidRPr="00E541D1">
          <w:rPr>
            <w:rStyle w:val="Hyperlink"/>
            <w:noProof/>
          </w:rPr>
          <w:t>Testes do sistema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_Toc121578630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9</w:t>
        </w:r>
        <w:r w:rsidR="00653787">
          <w:rPr>
            <w:noProof/>
            <w:webHidden/>
          </w:rPr>
          <w:fldChar w:fldCharType="end"/>
        </w:r>
      </w:hyperlink>
    </w:p>
    <w:p w14:paraId="02F31E82" w14:textId="153A5B32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1" w:history="1">
        <w:r w:rsidR="00653787" w:rsidRPr="00E541D1">
          <w:rPr>
            <w:rStyle w:val="Hyperlink"/>
            <w:noProof/>
          </w:rPr>
          <w:t>Casos de testes do sistema: Procedimento &lt; Verifica_Strings 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_Toc121578631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9</w:t>
        </w:r>
        <w:r w:rsidR="00653787">
          <w:rPr>
            <w:noProof/>
            <w:webHidden/>
          </w:rPr>
          <w:fldChar w:fldCharType="end"/>
        </w:r>
      </w:hyperlink>
    </w:p>
    <w:p w14:paraId="43E611EE" w14:textId="6B4645A2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2" w:history="1">
        <w:r w:rsidR="00653787" w:rsidRPr="00E541D1">
          <w:rPr>
            <w:rStyle w:val="Hyperlink"/>
            <w:noProof/>
          </w:rPr>
          <w:t>Casos de testes do sistema: Procedimento &lt; alterar_string 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_Toc121578632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9</w:t>
        </w:r>
        <w:r w:rsidR="00653787">
          <w:rPr>
            <w:noProof/>
            <w:webHidden/>
          </w:rPr>
          <w:fldChar w:fldCharType="end"/>
        </w:r>
      </w:hyperlink>
    </w:p>
    <w:p w14:paraId="6C4AB3D9" w14:textId="08A00C02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3" w:history="1">
        <w:r w:rsidR="00653787" w:rsidRPr="00E541D1">
          <w:rPr>
            <w:rStyle w:val="Hyperlink"/>
            <w:noProof/>
          </w:rPr>
          <w:t>Casos de testes do sistema: função &lt; tem_cadastro_EQ 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_Toc121578633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9</w:t>
        </w:r>
        <w:r w:rsidR="00653787">
          <w:rPr>
            <w:noProof/>
            <w:webHidden/>
          </w:rPr>
          <w:fldChar w:fldCharType="end"/>
        </w:r>
      </w:hyperlink>
    </w:p>
    <w:p w14:paraId="08E27B41" w14:textId="2808EA4E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4" w:history="1">
        <w:r w:rsidR="00653787" w:rsidRPr="00E541D1">
          <w:rPr>
            <w:rStyle w:val="Hyperlink"/>
            <w:noProof/>
          </w:rPr>
          <w:t>Casos de testes do sistema: função &lt; tem_cadastro_TE 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_Toc121578634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10</w:t>
        </w:r>
        <w:r w:rsidR="00653787">
          <w:rPr>
            <w:noProof/>
            <w:webHidden/>
          </w:rPr>
          <w:fldChar w:fldCharType="end"/>
        </w:r>
      </w:hyperlink>
    </w:p>
    <w:p w14:paraId="739F23FC" w14:textId="2DEB5B07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5" w:history="1">
        <w:r w:rsidR="00653787" w:rsidRPr="00E541D1">
          <w:rPr>
            <w:rStyle w:val="Hyperlink"/>
            <w:noProof/>
          </w:rPr>
          <w:t>Casos de testes do sistema: função &lt;tem_cadastro_DEP&gt;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_Toc121578635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10</w:t>
        </w:r>
        <w:r w:rsidR="00653787">
          <w:rPr>
            <w:noProof/>
            <w:webHidden/>
          </w:rPr>
          <w:fldChar w:fldCharType="end"/>
        </w:r>
      </w:hyperlink>
    </w:p>
    <w:p w14:paraId="3B345D4E" w14:textId="175383B3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6" w:history="1">
        <w:r w:rsidR="00653787" w:rsidRPr="00E541D1">
          <w:rPr>
            <w:rStyle w:val="Hyperlink"/>
            <w:noProof/>
          </w:rPr>
          <w:t>Casos de testes do sistema: Procedimento &lt; menuEQ&gt;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_Toc121578636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10</w:t>
        </w:r>
        <w:r w:rsidR="00653787">
          <w:rPr>
            <w:noProof/>
            <w:webHidden/>
          </w:rPr>
          <w:fldChar w:fldCharType="end"/>
        </w:r>
      </w:hyperlink>
    </w:p>
    <w:p w14:paraId="62EC3C65" w14:textId="090AF6F8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7" w:history="1">
        <w:r w:rsidR="00653787" w:rsidRPr="00E541D1">
          <w:rPr>
            <w:rStyle w:val="Hyperlink"/>
            <w:noProof/>
          </w:rPr>
          <w:t>Casos de testes do sistema: Procedimento &lt;menuDep&gt;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_Toc121578637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11</w:t>
        </w:r>
        <w:r w:rsidR="00653787">
          <w:rPr>
            <w:noProof/>
            <w:webHidden/>
          </w:rPr>
          <w:fldChar w:fldCharType="end"/>
        </w:r>
      </w:hyperlink>
    </w:p>
    <w:p w14:paraId="1BD5DE56" w14:textId="3DADCAD1" w:rsidR="00653787" w:rsidRDefault="00651118">
      <w:pPr>
        <w:pStyle w:val="Sumrio4"/>
        <w:tabs>
          <w:tab w:val="right" w:leader="do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1578638" w:history="1">
        <w:r w:rsidR="00653787" w:rsidRPr="00E541D1">
          <w:rPr>
            <w:rStyle w:val="Hyperlink"/>
            <w:noProof/>
          </w:rPr>
          <w:t>Casos de testes do sistema: função &lt;menuTE&gt;</w:t>
        </w:r>
        <w:r w:rsidR="00653787">
          <w:rPr>
            <w:noProof/>
            <w:webHidden/>
          </w:rPr>
          <w:tab/>
        </w:r>
        <w:r w:rsidR="00653787">
          <w:rPr>
            <w:noProof/>
            <w:webHidden/>
          </w:rPr>
          <w:fldChar w:fldCharType="begin"/>
        </w:r>
        <w:r w:rsidR="00653787">
          <w:rPr>
            <w:noProof/>
            <w:webHidden/>
          </w:rPr>
          <w:instrText xml:space="preserve"> PAGEREF _Toc121578638 \h </w:instrText>
        </w:r>
        <w:r w:rsidR="00653787">
          <w:rPr>
            <w:noProof/>
            <w:webHidden/>
          </w:rPr>
        </w:r>
        <w:r w:rsidR="00653787">
          <w:rPr>
            <w:noProof/>
            <w:webHidden/>
          </w:rPr>
          <w:fldChar w:fldCharType="separate"/>
        </w:r>
        <w:r w:rsidR="00653787">
          <w:rPr>
            <w:noProof/>
            <w:webHidden/>
          </w:rPr>
          <w:t>12</w:t>
        </w:r>
        <w:r w:rsidR="00653787">
          <w:rPr>
            <w:noProof/>
            <w:webHidden/>
          </w:rPr>
          <w:fldChar w:fldCharType="end"/>
        </w:r>
      </w:hyperlink>
    </w:p>
    <w:p w14:paraId="3FE9F23F" w14:textId="76BF5571" w:rsidR="00065A76" w:rsidRPr="00577606" w:rsidRDefault="00065A76" w:rsidP="00B26A56">
      <w:pPr>
        <w:pStyle w:val="Sumrio5"/>
        <w:tabs>
          <w:tab w:val="left" w:pos="1600"/>
          <w:tab w:val="right" w:leader="dot" w:pos="8305"/>
        </w:tabs>
      </w:pPr>
      <w:r>
        <w:fldChar w:fldCharType="end"/>
      </w:r>
    </w:p>
    <w:p w14:paraId="0CCD4BB3" w14:textId="2EB8ECA7" w:rsidR="79175337" w:rsidRDefault="79175337" w:rsidP="79175337"/>
    <w:p w14:paraId="7417FA14" w14:textId="24174AF0" w:rsidR="79175337" w:rsidRDefault="79175337" w:rsidP="79175337"/>
    <w:p w14:paraId="49CD38F7" w14:textId="65EEA39B" w:rsidR="79175337" w:rsidRDefault="79175337" w:rsidP="79175337"/>
    <w:p w14:paraId="28E8BE6E" w14:textId="77777777" w:rsidR="00065A76" w:rsidRPr="00577606" w:rsidRDefault="00065A76" w:rsidP="79175337">
      <w:pPr>
        <w:pStyle w:val="Ttulo2"/>
        <w:pageBreakBefore/>
        <w:numPr>
          <w:ilvl w:val="1"/>
          <w:numId w:val="0"/>
        </w:numPr>
        <w:rPr>
          <w:rFonts w:ascii="Times New Roman" w:hAnsi="Times New Roman"/>
        </w:rPr>
      </w:pPr>
      <w:bookmarkStart w:id="8" w:name="_Toc481911619"/>
      <w:bookmarkStart w:id="9" w:name="_Toc121578589"/>
      <w:r w:rsidRPr="79175337">
        <w:rPr>
          <w:rFonts w:ascii="Times New Roman" w:hAnsi="Times New Roman"/>
        </w:rPr>
        <w:lastRenderedPageBreak/>
        <w:t>Introdução</w:t>
      </w:r>
      <w:bookmarkEnd w:id="8"/>
      <w:bookmarkEnd w:id="9"/>
    </w:p>
    <w:p w14:paraId="63054D5A" w14:textId="4018CFE0" w:rsidR="00065A76" w:rsidRPr="00577606" w:rsidRDefault="00065A76" w:rsidP="79175337">
      <w:pPr>
        <w:pStyle w:val="Ttulo3"/>
        <w:numPr>
          <w:ilvl w:val="2"/>
          <w:numId w:val="0"/>
        </w:numPr>
      </w:pPr>
      <w:bookmarkStart w:id="10" w:name="_Toc481911621"/>
      <w:bookmarkStart w:id="11" w:name="_Toc121578590"/>
      <w:r>
        <w:t xml:space="preserve">Escopo do </w:t>
      </w:r>
      <w:bookmarkEnd w:id="10"/>
      <w:r w:rsidR="0062367C">
        <w:t>Sistema</w:t>
      </w:r>
      <w:bookmarkEnd w:id="11"/>
    </w:p>
    <w:p w14:paraId="4F3675B8" w14:textId="6C0F2087" w:rsidR="00065A76" w:rsidRPr="00577606" w:rsidRDefault="00065A76" w:rsidP="79175337">
      <w:pPr>
        <w:pStyle w:val="Ttulo4"/>
        <w:numPr>
          <w:ilvl w:val="3"/>
          <w:numId w:val="0"/>
        </w:numPr>
      </w:pPr>
      <w:bookmarkStart w:id="12" w:name="_Toc121578591"/>
      <w:r>
        <w:t xml:space="preserve">Nome do </w:t>
      </w:r>
      <w:r w:rsidR="4B234778">
        <w:t xml:space="preserve">sistema </w:t>
      </w:r>
      <w:r>
        <w:t>e de seus componentes principais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 w14:paraId="1F72F646" w14:textId="77777777">
        <w:trPr>
          <w:trHeight w:val="493"/>
        </w:trPr>
        <w:tc>
          <w:tcPr>
            <w:tcW w:w="8780" w:type="dxa"/>
          </w:tcPr>
          <w:p w14:paraId="7F0C4D7C" w14:textId="28D8B52D" w:rsidR="009D0EA3" w:rsidRDefault="002D0608" w:rsidP="001106D0">
            <w:pPr>
              <w:pStyle w:val="Tabela"/>
            </w:pPr>
            <w:r>
              <w:t>Trabalho Prático Final</w:t>
            </w:r>
          </w:p>
          <w:p w14:paraId="08CE6F91" w14:textId="7D9CEB8C" w:rsidR="009D0EA3" w:rsidRPr="00577606" w:rsidRDefault="002D0608" w:rsidP="001106D0">
            <w:pPr>
              <w:pStyle w:val="Tabela"/>
            </w:pPr>
            <w:r>
              <w:t>Classes:</w:t>
            </w:r>
            <w:r w:rsidR="005A7478">
              <w:t xml:space="preserve"> </w:t>
            </w:r>
            <w:proofErr w:type="spellStart"/>
            <w:r w:rsidR="005A7478">
              <w:t>ArvoreAVL</w:t>
            </w:r>
            <w:proofErr w:type="spellEnd"/>
            <w:r w:rsidR="005A7478">
              <w:t xml:space="preserve">, </w:t>
            </w:r>
            <w:proofErr w:type="spellStart"/>
            <w:r w:rsidR="005A7478">
              <w:t>ListaDupla</w:t>
            </w:r>
            <w:proofErr w:type="spellEnd"/>
            <w:r w:rsidR="005A7478">
              <w:t>, No, Palavra, Classe Principal</w:t>
            </w:r>
          </w:p>
        </w:tc>
      </w:tr>
    </w:tbl>
    <w:p w14:paraId="61CDCEAD" w14:textId="77777777" w:rsidR="00065A76" w:rsidRPr="00577606" w:rsidRDefault="00065A76" w:rsidP="001106D0">
      <w:pPr>
        <w:pStyle w:val="Corpodetexto"/>
        <w:rPr>
          <w:snapToGrid w:val="0"/>
        </w:rPr>
      </w:pPr>
    </w:p>
    <w:p w14:paraId="052A721F" w14:textId="0266EEB9" w:rsidR="00065A76" w:rsidRPr="00577606" w:rsidRDefault="00065A76" w:rsidP="79175337">
      <w:pPr>
        <w:pStyle w:val="Ttulo4"/>
        <w:numPr>
          <w:ilvl w:val="3"/>
          <w:numId w:val="0"/>
        </w:numPr>
      </w:pPr>
      <w:bookmarkStart w:id="13" w:name="_Toc121578592"/>
      <w:r w:rsidRPr="00577606">
        <w:rPr>
          <w:snapToGrid w:val="0"/>
        </w:rPr>
        <w:t>Missão</w:t>
      </w:r>
      <w:r w:rsidR="04C2C79C" w:rsidRPr="00577606">
        <w:rPr>
          <w:snapToGrid w:val="0"/>
        </w:rPr>
        <w:t xml:space="preserve"> ou objetivo</w:t>
      </w:r>
      <w:r w:rsidRPr="00577606">
        <w:rPr>
          <w:snapToGrid w:val="0"/>
        </w:rPr>
        <w:t xml:space="preserve"> d</w:t>
      </w:r>
      <w:r w:rsidR="5B75C793" w:rsidRPr="00577606">
        <w:rPr>
          <w:snapToGrid w:val="0"/>
        </w:rPr>
        <w:t xml:space="preserve">o </w:t>
      </w:r>
      <w:r w:rsidR="0062367C">
        <w:rPr>
          <w:snapToGrid w:val="0"/>
        </w:rPr>
        <w:t>sistema</w:t>
      </w:r>
      <w:bookmarkEnd w:id="13"/>
    </w:p>
    <w:tbl>
      <w:tblPr>
        <w:tblW w:w="8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80"/>
      </w:tblGrid>
      <w:tr w:rsidR="00065A76" w:rsidRPr="00577606" w14:paraId="6BB9E253" w14:textId="77777777">
        <w:trPr>
          <w:trHeight w:val="726"/>
        </w:trPr>
        <w:tc>
          <w:tcPr>
            <w:tcW w:w="8780" w:type="dxa"/>
          </w:tcPr>
          <w:p w14:paraId="23DE523C" w14:textId="1CA5B657" w:rsidR="00065A76" w:rsidRPr="00577606" w:rsidRDefault="009D0EA3" w:rsidP="001106D0">
            <w:pPr>
              <w:pStyle w:val="Tabela"/>
            </w:pPr>
            <w:r>
              <w:t xml:space="preserve">O objetivo do sistema é </w:t>
            </w:r>
            <w:r w:rsidR="005A7478">
              <w:t>ler um arquivo e armazenar as palavras do arquivo por ordem lexicográfica em uma arvore, depois que todos as palavras são adicionadas na arvore, percorremos a arvore com caminhamento central e adicionamos as palavras em uma lista duplamente encadeada, sendo que serão exibidas em forma decrescente, da palavra que mais apareceu para a que menos apareceu.</w:t>
            </w:r>
          </w:p>
        </w:tc>
      </w:tr>
    </w:tbl>
    <w:p w14:paraId="52E56223" w14:textId="77777777" w:rsidR="00065A76" w:rsidRDefault="00065A76" w:rsidP="001106D0">
      <w:pPr>
        <w:pStyle w:val="Corpodetexto"/>
        <w:rPr>
          <w:snapToGrid w:val="0"/>
        </w:rPr>
      </w:pPr>
    </w:p>
    <w:p w14:paraId="71144666" w14:textId="776501E3" w:rsidR="007F4FF9" w:rsidRPr="001106D0" w:rsidRDefault="007F4FF9" w:rsidP="001106D0">
      <w:pPr>
        <w:pStyle w:val="Corpodetexto"/>
        <w:rPr>
          <w:b/>
          <w:bCs/>
        </w:rPr>
      </w:pPr>
      <w:r w:rsidRPr="001106D0">
        <w:rPr>
          <w:b/>
          <w:bCs/>
        </w:rPr>
        <w:t>Descrição:</w:t>
      </w:r>
    </w:p>
    <w:p w14:paraId="4DF952FD" w14:textId="71DB06B8" w:rsidR="00355CCB" w:rsidRDefault="00D72BEC" w:rsidP="005A7478">
      <w:pPr>
        <w:pStyle w:val="Corpodetexto"/>
      </w:pPr>
      <w:r>
        <w:t>De forma resumida, o</w:t>
      </w:r>
      <w:r w:rsidR="001106D0" w:rsidRPr="001106D0">
        <w:t xml:space="preserve"> algoritmo se inicia </w:t>
      </w:r>
      <w:r>
        <w:t xml:space="preserve">com a leitura de um arquivo </w:t>
      </w:r>
      <w:proofErr w:type="spellStart"/>
      <w:r>
        <w:t>txt</w:t>
      </w:r>
      <w:proofErr w:type="spellEnd"/>
      <w:r>
        <w:t xml:space="preserve">. Após isso, é criada uma árvore AVL que irá armazenar as palavras contidas no arquivo, dada as condições apresentadas no trabalho. Teremos então o bloco </w:t>
      </w:r>
      <w:proofErr w:type="spellStart"/>
      <w:r>
        <w:t>try</w:t>
      </w:r>
      <w:proofErr w:type="spellEnd"/>
      <w:r>
        <w:t xml:space="preserve">, que será utilizado para ler de forma geral, e os blocos de catch e </w:t>
      </w:r>
      <w:proofErr w:type="spellStart"/>
      <w:r>
        <w:t>finally</w:t>
      </w:r>
      <w:proofErr w:type="spellEnd"/>
      <w:r>
        <w:t xml:space="preserve"> para tratar as exceções encontradas.</w:t>
      </w:r>
    </w:p>
    <w:p w14:paraId="483F3F16" w14:textId="7FD2BAFA" w:rsidR="00D72BEC" w:rsidRDefault="00D72BEC" w:rsidP="00D72BEC">
      <w:pPr>
        <w:pStyle w:val="Corpodetexto"/>
      </w:pPr>
      <w:r>
        <w:t xml:space="preserve">Dentro do bloco </w:t>
      </w:r>
      <w:proofErr w:type="spellStart"/>
      <w:r>
        <w:t>try</w:t>
      </w:r>
      <w:proofErr w:type="spellEnd"/>
      <w:r>
        <w:t xml:space="preserve">, então, teremos a leitura do arquivo com a função </w:t>
      </w:r>
      <w:proofErr w:type="spellStart"/>
      <w:r>
        <w:t>BufferReader</w:t>
      </w:r>
      <w:proofErr w:type="spellEnd"/>
      <w:r>
        <w:t xml:space="preserve"> e a </w:t>
      </w:r>
      <w:proofErr w:type="spellStart"/>
      <w:r>
        <w:t>FilerReader</w:t>
      </w:r>
      <w:proofErr w:type="spellEnd"/>
      <w:r>
        <w:t xml:space="preserve"> que são da biblioteca “</w:t>
      </w:r>
      <w:proofErr w:type="spellStart"/>
      <w:proofErr w:type="gramStart"/>
      <w:r w:rsidRPr="00D72BEC">
        <w:t>java.io.BufferedReader</w:t>
      </w:r>
      <w:proofErr w:type="spellEnd"/>
      <w:proofErr w:type="gramEnd"/>
      <w:r w:rsidRPr="00D72BEC">
        <w:t>”</w:t>
      </w:r>
      <w:r>
        <w:t xml:space="preserve">. Foi colocado um </w:t>
      </w:r>
      <w:proofErr w:type="spellStart"/>
      <w:r>
        <w:t>while</w:t>
      </w:r>
      <w:proofErr w:type="spellEnd"/>
      <w:r>
        <w:t xml:space="preserve"> com o objetivo de que fosse lido todo o arquivo, e enquanto ele lê, ele irá desprezar os sinais de pontuação e espaços, e também converte letras maiúsculas em minúsculas, essas funcionalidades foram feitas com as funções </w:t>
      </w:r>
      <w:proofErr w:type="spellStart"/>
      <w:r>
        <w:t>replaceAll</w:t>
      </w:r>
      <w:proofErr w:type="spellEnd"/>
      <w:r>
        <w:t xml:space="preserve"> e </w:t>
      </w:r>
      <w:proofErr w:type="spellStart"/>
      <w:r>
        <w:t>toLowerCase</w:t>
      </w:r>
      <w:proofErr w:type="spellEnd"/>
      <w:r>
        <w:t>, que são da biblioteca citada acima. Então é chamada a classe palavra, que recebe cada palavra do arquivo, e armazena na árvore. Depois disso, a árvore é imprimida na tela e</w:t>
      </w:r>
      <w:r w:rsidR="008B427B">
        <w:t xml:space="preserve"> após, é criada uma lista dupla para armazenar todas as palavras contidas na árvore e exibir em ordem decrescente.</w:t>
      </w:r>
    </w:p>
    <w:p w14:paraId="525C0E1E" w14:textId="5C07C3CB" w:rsidR="008B427B" w:rsidRDefault="008B427B" w:rsidP="00D72BEC">
      <w:pPr>
        <w:pStyle w:val="Corpodetexto"/>
      </w:pPr>
      <w:r>
        <w:t>Nos blocos catch, é tratada exceções como se o arquivo não for encontrado no sistema, e também para caso tenha algum erro durante a leitura do arquivo. Tudo isso será exibido para o usuário caso ocorra.</w:t>
      </w:r>
    </w:p>
    <w:p w14:paraId="30EF3C95" w14:textId="3B2A8BE4" w:rsidR="008B427B" w:rsidRPr="00D72BEC" w:rsidRDefault="008B427B" w:rsidP="00D72BEC">
      <w:pPr>
        <w:pStyle w:val="Corpodetexto"/>
      </w:pPr>
      <w:r>
        <w:t xml:space="preserve">O bloco </w:t>
      </w:r>
      <w:proofErr w:type="spellStart"/>
      <w:r>
        <w:t>finally</w:t>
      </w:r>
      <w:proofErr w:type="spellEnd"/>
      <w:r>
        <w:t xml:space="preserve"> será executado independente das exceções ou não. Ele é utilizado para limpeza do sistema, ou seja, garantir que o buffer </w:t>
      </w:r>
      <w:proofErr w:type="spellStart"/>
      <w:r>
        <w:t>reader</w:t>
      </w:r>
      <w:proofErr w:type="spellEnd"/>
      <w:r>
        <w:t xml:space="preserve"> seja fechado, caso ocorra alguma exceção ou não.</w:t>
      </w:r>
    </w:p>
    <w:p w14:paraId="1FE2DD96" w14:textId="5C3DD9A1" w:rsidR="00F33D54" w:rsidRDefault="00F33D54" w:rsidP="1845A3F5">
      <w:pPr>
        <w:rPr>
          <w:b/>
          <w:bCs/>
          <w:i/>
          <w:iCs/>
          <w:kern w:val="28"/>
          <w:sz w:val="28"/>
          <w:szCs w:val="28"/>
        </w:rPr>
      </w:pPr>
    </w:p>
    <w:p w14:paraId="4BD2EC19" w14:textId="75B86986" w:rsidR="000B3F65" w:rsidRDefault="000B3F65" w:rsidP="1845A3F5">
      <w:pPr>
        <w:rPr>
          <w:b/>
          <w:bCs/>
          <w:i/>
          <w:iCs/>
          <w:kern w:val="28"/>
          <w:sz w:val="28"/>
          <w:szCs w:val="28"/>
        </w:rPr>
      </w:pPr>
    </w:p>
    <w:p w14:paraId="3EB52FD8" w14:textId="268A5BBC" w:rsidR="000B3F65" w:rsidRDefault="000B3F65" w:rsidP="1845A3F5">
      <w:pPr>
        <w:rPr>
          <w:b/>
          <w:bCs/>
          <w:i/>
          <w:iCs/>
          <w:kern w:val="28"/>
          <w:sz w:val="28"/>
          <w:szCs w:val="28"/>
        </w:rPr>
      </w:pPr>
    </w:p>
    <w:p w14:paraId="24EE12F7" w14:textId="3F8AE767" w:rsidR="000B3F65" w:rsidRDefault="000B3F65" w:rsidP="1845A3F5">
      <w:pPr>
        <w:rPr>
          <w:b/>
          <w:bCs/>
          <w:i/>
          <w:iCs/>
          <w:kern w:val="28"/>
          <w:sz w:val="28"/>
          <w:szCs w:val="28"/>
        </w:rPr>
      </w:pPr>
    </w:p>
    <w:p w14:paraId="4EDC3F92" w14:textId="05B71F83" w:rsidR="000B3F65" w:rsidRDefault="000B3F65" w:rsidP="1845A3F5">
      <w:pPr>
        <w:rPr>
          <w:b/>
          <w:bCs/>
          <w:i/>
          <w:iCs/>
          <w:kern w:val="28"/>
          <w:sz w:val="28"/>
          <w:szCs w:val="28"/>
        </w:rPr>
      </w:pPr>
    </w:p>
    <w:p w14:paraId="5D408F4C" w14:textId="77777777" w:rsidR="000B3F65" w:rsidRDefault="000B3F65" w:rsidP="1845A3F5">
      <w:pPr>
        <w:rPr>
          <w:b/>
          <w:bCs/>
          <w:i/>
          <w:iCs/>
          <w:kern w:val="28"/>
          <w:sz w:val="28"/>
          <w:szCs w:val="28"/>
        </w:rPr>
      </w:pPr>
    </w:p>
    <w:p w14:paraId="5991F8EA" w14:textId="7176AEE2" w:rsidR="5B15893B" w:rsidRDefault="5B15893B" w:rsidP="79175337">
      <w:pPr>
        <w:pStyle w:val="Ttulo3"/>
        <w:numPr>
          <w:ilvl w:val="2"/>
          <w:numId w:val="0"/>
        </w:numPr>
        <w:spacing w:line="259" w:lineRule="auto"/>
      </w:pPr>
      <w:bookmarkStart w:id="14" w:name="_Toc121578597"/>
      <w:r>
        <w:lastRenderedPageBreak/>
        <w:t>Documentação do código</w:t>
      </w:r>
      <w:bookmarkEnd w:id="14"/>
    </w:p>
    <w:p w14:paraId="15F62BDB" w14:textId="6D7DB5EF" w:rsidR="664E4CD1" w:rsidRDefault="664E4CD1" w:rsidP="79175337">
      <w:pPr>
        <w:pStyle w:val="Ttulo4"/>
        <w:numPr>
          <w:ilvl w:val="3"/>
          <w:numId w:val="0"/>
        </w:numPr>
      </w:pPr>
      <w:bookmarkStart w:id="15" w:name="_Toc121578598"/>
      <w:r>
        <w:t>Documentação da Estrutura de dados geral do software</w:t>
      </w:r>
      <w:bookmarkEnd w:id="15"/>
    </w:p>
    <w:p w14:paraId="7167131D" w14:textId="3E0A3E6B" w:rsidR="009C61F4" w:rsidRPr="002576E9" w:rsidRDefault="00355CCB" w:rsidP="001106D0">
      <w:pPr>
        <w:pStyle w:val="Corpodetexto"/>
        <w:rPr>
          <w:b/>
          <w:bCs/>
        </w:rPr>
      </w:pPr>
      <w:r w:rsidRPr="002576E9">
        <w:rPr>
          <w:b/>
          <w:bCs/>
        </w:rPr>
        <w:t>Classes:</w:t>
      </w:r>
    </w:p>
    <w:p w14:paraId="77A3DCB3" w14:textId="17FA78AA" w:rsidR="00355CCB" w:rsidRDefault="00355CCB" w:rsidP="001106D0">
      <w:pPr>
        <w:pStyle w:val="Corpodetexto"/>
      </w:pPr>
      <w:r>
        <w:t>Departamento: Classe que possui os atributos</w:t>
      </w:r>
      <w:r w:rsidR="009C61F4">
        <w:t xml:space="preserve"> (todos privados)</w:t>
      </w:r>
      <w:r>
        <w:t xml:space="preserve"> de </w:t>
      </w:r>
      <w:proofErr w:type="spellStart"/>
      <w:r>
        <w:t>int</w:t>
      </w:r>
      <w:proofErr w:type="spellEnd"/>
      <w:r>
        <w:t xml:space="preserve"> código, char nome do departamento, char descrição do departamento e </w:t>
      </w:r>
      <w:proofErr w:type="spellStart"/>
      <w:r>
        <w:t>int</w:t>
      </w:r>
      <w:proofErr w:type="spellEnd"/>
      <w:r>
        <w:t xml:space="preserve"> localização do departamento (prédio onde estará)</w:t>
      </w:r>
      <w:r w:rsidR="009C61F4">
        <w:t xml:space="preserve">, possui também um método construtor onde os valores são iniciados, os métodos </w:t>
      </w:r>
      <w:proofErr w:type="spellStart"/>
      <w:r w:rsidR="009C61F4">
        <w:t>get</w:t>
      </w:r>
      <w:proofErr w:type="spellEnd"/>
      <w:r w:rsidR="009C61F4">
        <w:t>/set para utilização, sem que acesse os atributos privados diretamente.</w:t>
      </w:r>
    </w:p>
    <w:p w14:paraId="12AD2873" w14:textId="0674055C" w:rsidR="009C61F4" w:rsidRDefault="009C61F4" w:rsidP="001106D0">
      <w:pPr>
        <w:pStyle w:val="Corpodetexto"/>
      </w:pPr>
      <w:r>
        <w:t xml:space="preserve">Tipo de Equipamento: Classe que possui os atributos (todos privados) de </w:t>
      </w:r>
      <w:proofErr w:type="spellStart"/>
      <w:r>
        <w:t>int</w:t>
      </w:r>
      <w:proofErr w:type="spellEnd"/>
      <w:r>
        <w:t xml:space="preserve"> código do tipo de equipamento, char descrição do tipo de equipamento. Possui também um método construtor para inicialização dos valores, e os métodos </w:t>
      </w:r>
      <w:proofErr w:type="spellStart"/>
      <w:r>
        <w:t>get</w:t>
      </w:r>
      <w:proofErr w:type="spellEnd"/>
      <w:r>
        <w:t>/set para utilização, sem que acesse os atributos privados diretamente.</w:t>
      </w:r>
    </w:p>
    <w:p w14:paraId="2859672D" w14:textId="67599B70" w:rsidR="009C61F4" w:rsidRDefault="009C61F4" w:rsidP="001106D0">
      <w:pPr>
        <w:pStyle w:val="Corpodetexto"/>
      </w:pPr>
      <w:r>
        <w:t xml:space="preserve">Equipamento: Classe que possui os atributos (todos privados) de </w:t>
      </w:r>
      <w:proofErr w:type="spellStart"/>
      <w:r>
        <w:t>int</w:t>
      </w:r>
      <w:proofErr w:type="spellEnd"/>
      <w:r>
        <w:t xml:space="preserve"> </w:t>
      </w:r>
      <w:r w:rsidR="00C148C5">
        <w:t xml:space="preserve">código do equipamento, char nome do equipamento e o </w:t>
      </w:r>
      <w:proofErr w:type="spellStart"/>
      <w:r w:rsidR="00C148C5">
        <w:t>float</w:t>
      </w:r>
      <w:proofErr w:type="spellEnd"/>
      <w:r w:rsidR="00C148C5">
        <w:t xml:space="preserve"> preço. Através do relacionamento de classes também foi atribuído um char nome do departamento onde o equipamento está localizado e também, o char descrição do tipo de equipamento. Também foi feito um método construtor para inicialização dos valores e o </w:t>
      </w:r>
      <w:proofErr w:type="spellStart"/>
      <w:r w:rsidR="00C148C5">
        <w:t>get</w:t>
      </w:r>
      <w:proofErr w:type="spellEnd"/>
      <w:r w:rsidR="00C148C5">
        <w:t>/set para utilização sem que se acesse os atributos privados diretamente.</w:t>
      </w:r>
    </w:p>
    <w:p w14:paraId="73AD0C33" w14:textId="6401FEC2" w:rsidR="00C148C5" w:rsidRPr="002576E9" w:rsidRDefault="00C148C5" w:rsidP="001106D0">
      <w:pPr>
        <w:pStyle w:val="Corpodetexto"/>
        <w:rPr>
          <w:b/>
          <w:bCs/>
        </w:rPr>
      </w:pPr>
      <w:r w:rsidRPr="002576E9">
        <w:rPr>
          <w:b/>
          <w:bCs/>
        </w:rPr>
        <w:t>Vetores:</w:t>
      </w:r>
    </w:p>
    <w:p w14:paraId="1F5F02F2" w14:textId="420BC107" w:rsidR="00C148C5" w:rsidRPr="00355CCB" w:rsidRDefault="00C148C5" w:rsidP="001106D0">
      <w:pPr>
        <w:pStyle w:val="Corpodetexto"/>
      </w:pPr>
      <w:r>
        <w:t>Vetores globais de utilização ao decorrer do código, TE (tipo de equipamento), EQ (equipamento), DP (departamento).</w:t>
      </w:r>
    </w:p>
    <w:p w14:paraId="1933428D" w14:textId="7F321891" w:rsidR="009E4682" w:rsidRDefault="00C148C5" w:rsidP="79175337">
      <w:pPr>
        <w:pStyle w:val="Ttulo4"/>
        <w:numPr>
          <w:ilvl w:val="3"/>
          <w:numId w:val="0"/>
        </w:numPr>
      </w:pPr>
      <w:bookmarkStart w:id="16" w:name="_Toc121578599"/>
      <w:r>
        <w:t>Procedimento</w:t>
      </w:r>
      <w:r w:rsidR="5B15893B">
        <w:t xml:space="preserve"> </w:t>
      </w:r>
      <w:r w:rsidR="00F46CBE">
        <w:t>&lt;</w:t>
      </w:r>
      <w:proofErr w:type="spellStart"/>
      <w:r>
        <w:t>mostra_tipeeq</w:t>
      </w:r>
      <w:proofErr w:type="spellEnd"/>
      <w:r w:rsidR="00F46CBE">
        <w:t>&gt;</w:t>
      </w:r>
      <w:bookmarkEnd w:id="16"/>
    </w:p>
    <w:p w14:paraId="573D3B10" w14:textId="207EE985" w:rsidR="00FE3988" w:rsidRDefault="00FE3988" w:rsidP="001106D0">
      <w:pPr>
        <w:pStyle w:val="Corpodetexto"/>
      </w:pPr>
      <w:r>
        <w:t>Descrição: Procedimento</w:t>
      </w:r>
      <w:r w:rsidR="00C148C5">
        <w:t xml:space="preserve"> de assinatura </w:t>
      </w:r>
      <w:proofErr w:type="spellStart"/>
      <w:r w:rsidR="00C148C5">
        <w:t>mostra_tipeeq</w:t>
      </w:r>
      <w:proofErr w:type="spellEnd"/>
      <w:r w:rsidR="00C148C5">
        <w:t xml:space="preserve"> utilizada para mostrar os tipos de equipamentos cadastrados.</w:t>
      </w:r>
    </w:p>
    <w:p w14:paraId="38994DB7" w14:textId="7A88C89A" w:rsidR="00C148C5" w:rsidRDefault="00FE3988" w:rsidP="001106D0">
      <w:pPr>
        <w:pStyle w:val="Corpodetexto"/>
      </w:pPr>
      <w:r>
        <w:t>Parâmetros:</w:t>
      </w:r>
      <w:r w:rsidR="00C148C5">
        <w:t xml:space="preserve"> </w:t>
      </w:r>
      <w:r>
        <w:t>Não possui.</w:t>
      </w:r>
    </w:p>
    <w:p w14:paraId="1B40402F" w14:textId="1BE604FE" w:rsidR="00FE3988" w:rsidRPr="00C148C5" w:rsidRDefault="00FE3988" w:rsidP="001106D0">
      <w:pPr>
        <w:pStyle w:val="Corpodetexto"/>
      </w:pPr>
      <w:r>
        <w:t>Retorno: N/A</w:t>
      </w:r>
    </w:p>
    <w:p w14:paraId="281DCA26" w14:textId="66BF2A43" w:rsidR="6D827ACF" w:rsidRDefault="00C148C5" w:rsidP="4BBFA8E2">
      <w:pPr>
        <w:pStyle w:val="Ttulo4"/>
        <w:numPr>
          <w:ilvl w:val="3"/>
          <w:numId w:val="0"/>
        </w:numPr>
      </w:pPr>
      <w:bookmarkStart w:id="17" w:name="_Toc121578600"/>
      <w:r>
        <w:t xml:space="preserve">Procedimento </w:t>
      </w:r>
      <w:r w:rsidR="6D827ACF">
        <w:t>&lt;</w:t>
      </w:r>
      <w:proofErr w:type="spellStart"/>
      <w:r>
        <w:t>set</w:t>
      </w:r>
      <w:r w:rsidR="00AC6365">
        <w:t>C</w:t>
      </w:r>
      <w:r>
        <w:t>odTE</w:t>
      </w:r>
      <w:proofErr w:type="spellEnd"/>
      <w:r w:rsidR="6D827ACF">
        <w:t>&gt;</w:t>
      </w:r>
      <w:bookmarkEnd w:id="17"/>
    </w:p>
    <w:p w14:paraId="5B6D41B8" w14:textId="71CE3F90" w:rsidR="00FE3988" w:rsidRDefault="00FE3988" w:rsidP="001106D0">
      <w:pPr>
        <w:pStyle w:val="Corpodetexto"/>
      </w:pPr>
      <w:r>
        <w:t>Descrição: Procedimento</w:t>
      </w:r>
      <w:r w:rsidR="00C148C5">
        <w:t xml:space="preserve"> de assinatura </w:t>
      </w:r>
      <w:proofErr w:type="spellStart"/>
      <w:r w:rsidR="00C148C5">
        <w:t>setcodTE</w:t>
      </w:r>
      <w:proofErr w:type="spellEnd"/>
      <w:r w:rsidR="00C148C5">
        <w:t xml:space="preserve"> utilizado para fazer o set do código do tipo de equipamento. </w:t>
      </w:r>
    </w:p>
    <w:p w14:paraId="7BC1919B" w14:textId="1CE86A5D" w:rsidR="00C148C5" w:rsidRDefault="00C148C5" w:rsidP="001106D0">
      <w:pPr>
        <w:pStyle w:val="Corpodetexto"/>
      </w:pPr>
      <w:r>
        <w:t xml:space="preserve">Parâmetro: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idTE</w:t>
      </w:r>
      <w:proofErr w:type="spellEnd"/>
      <w:r w:rsidR="00FE3988">
        <w:t>.</w:t>
      </w:r>
    </w:p>
    <w:p w14:paraId="1B45232A" w14:textId="3D584D0C" w:rsidR="00FE3988" w:rsidRDefault="00FE3988" w:rsidP="001106D0">
      <w:pPr>
        <w:pStyle w:val="Corpodetexto"/>
      </w:pPr>
      <w:r>
        <w:t>Retorno: N/A</w:t>
      </w:r>
    </w:p>
    <w:p w14:paraId="65CB4D5A" w14:textId="0EFB797F" w:rsidR="00AC6365" w:rsidRDefault="00AC6365" w:rsidP="00AC6365">
      <w:pPr>
        <w:pStyle w:val="Ttulo4"/>
        <w:numPr>
          <w:ilvl w:val="3"/>
          <w:numId w:val="0"/>
        </w:numPr>
      </w:pPr>
      <w:bookmarkStart w:id="18" w:name="_Toc121578601"/>
      <w:r>
        <w:t>Função &lt;</w:t>
      </w:r>
      <w:proofErr w:type="spellStart"/>
      <w:r>
        <w:t>getCodTE</w:t>
      </w:r>
      <w:proofErr w:type="spellEnd"/>
      <w:r>
        <w:t>&gt;</w:t>
      </w:r>
      <w:bookmarkEnd w:id="18"/>
    </w:p>
    <w:p w14:paraId="4B0E2DF5" w14:textId="20ADA65D" w:rsidR="00FE3988" w:rsidRDefault="00FE3988" w:rsidP="001106D0">
      <w:pPr>
        <w:pStyle w:val="Corpodetexto"/>
      </w:pPr>
      <w:r>
        <w:t xml:space="preserve">Descrição: </w:t>
      </w:r>
      <w:r w:rsidR="00AC6365">
        <w:t xml:space="preserve">Função do tipo </w:t>
      </w:r>
      <w:proofErr w:type="spellStart"/>
      <w:r w:rsidR="00AC6365">
        <w:t>int</w:t>
      </w:r>
      <w:proofErr w:type="spellEnd"/>
      <w:r w:rsidR="00AC6365">
        <w:t xml:space="preserve"> de assinatura </w:t>
      </w:r>
      <w:proofErr w:type="spellStart"/>
      <w:r w:rsidR="00AC6365">
        <w:t>getcodTE</w:t>
      </w:r>
      <w:proofErr w:type="spellEnd"/>
      <w:r w:rsidR="00AC6365">
        <w:t xml:space="preserve"> utilizado para fazer o </w:t>
      </w:r>
      <w:proofErr w:type="spellStart"/>
      <w:r w:rsidR="00AC6365">
        <w:t>get</w:t>
      </w:r>
      <w:proofErr w:type="spellEnd"/>
      <w:r w:rsidR="00AC6365">
        <w:t xml:space="preserve"> do código do tipo de equipamento. </w:t>
      </w:r>
    </w:p>
    <w:p w14:paraId="40D40784" w14:textId="0076816F" w:rsidR="00FE3988" w:rsidRDefault="00FE3988" w:rsidP="001106D0">
      <w:pPr>
        <w:pStyle w:val="Corpodetexto"/>
      </w:pPr>
      <w:r>
        <w:t>Parâmetros: Não possui.</w:t>
      </w:r>
    </w:p>
    <w:p w14:paraId="4548CE24" w14:textId="584ADD07" w:rsidR="00AC6365" w:rsidRDefault="00FE3988" w:rsidP="001106D0">
      <w:pPr>
        <w:pStyle w:val="Corpodetexto"/>
      </w:pPr>
      <w:r>
        <w:t>R</w:t>
      </w:r>
      <w:r w:rsidR="00AC6365">
        <w:t>etorn</w:t>
      </w:r>
      <w:r>
        <w:t>o:</w:t>
      </w:r>
      <w:r w:rsidR="00AC6365">
        <w:t xml:space="preserve"> </w:t>
      </w:r>
      <w:proofErr w:type="spellStart"/>
      <w:r w:rsidR="00AC6365">
        <w:t>int</w:t>
      </w:r>
      <w:proofErr w:type="spellEnd"/>
      <w:r w:rsidR="00AC6365">
        <w:t xml:space="preserve"> </w:t>
      </w:r>
      <w:proofErr w:type="spellStart"/>
      <w:r w:rsidR="00AC6365">
        <w:t>codTE</w:t>
      </w:r>
      <w:proofErr w:type="spellEnd"/>
      <w:r w:rsidR="00AC6365">
        <w:t>.</w:t>
      </w:r>
    </w:p>
    <w:p w14:paraId="2D23D0E4" w14:textId="7557F85D" w:rsidR="00AC6365" w:rsidRDefault="00AC6365" w:rsidP="00AC6365">
      <w:pPr>
        <w:pStyle w:val="Ttulo4"/>
        <w:numPr>
          <w:ilvl w:val="3"/>
          <w:numId w:val="0"/>
        </w:numPr>
      </w:pPr>
      <w:bookmarkStart w:id="19" w:name="_Toc121578602"/>
      <w:r>
        <w:t>Procedimento &lt;</w:t>
      </w:r>
      <w:proofErr w:type="spellStart"/>
      <w:r>
        <w:t>setDescricaoTE</w:t>
      </w:r>
      <w:proofErr w:type="spellEnd"/>
      <w:r>
        <w:t>&gt;</w:t>
      </w:r>
      <w:bookmarkEnd w:id="19"/>
    </w:p>
    <w:p w14:paraId="15E81811" w14:textId="55185D59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Procedimento de assinatura </w:t>
      </w:r>
      <w:proofErr w:type="spellStart"/>
      <w:r w:rsidR="00AC6365">
        <w:t>setdescricaoTE</w:t>
      </w:r>
      <w:proofErr w:type="spellEnd"/>
      <w:r w:rsidR="00AC6365">
        <w:t xml:space="preserve"> utilizado para fazer o set da descrição do tipo de equipamento. </w:t>
      </w:r>
    </w:p>
    <w:p w14:paraId="097BCF6B" w14:textId="77777777" w:rsidR="00FE3988" w:rsidRDefault="00AC6365" w:rsidP="001106D0">
      <w:pPr>
        <w:pStyle w:val="Corpodetexto"/>
      </w:pPr>
      <w:r>
        <w:t xml:space="preserve">Parâmetro: char </w:t>
      </w:r>
      <w:proofErr w:type="spellStart"/>
      <w:r>
        <w:t>descTE</w:t>
      </w:r>
      <w:proofErr w:type="spellEnd"/>
    </w:p>
    <w:p w14:paraId="52119677" w14:textId="0BC6F997" w:rsidR="00AC6365" w:rsidRDefault="00AC6365" w:rsidP="001106D0">
      <w:pPr>
        <w:pStyle w:val="Corpodetexto"/>
      </w:pPr>
      <w:r>
        <w:t xml:space="preserve"> </w:t>
      </w:r>
      <w:r w:rsidR="00FE3988">
        <w:t>Retorno: N/A</w:t>
      </w:r>
    </w:p>
    <w:p w14:paraId="07C632B1" w14:textId="78CA3BF2" w:rsidR="00AC6365" w:rsidRDefault="00AC6365" w:rsidP="00AC6365">
      <w:pPr>
        <w:pStyle w:val="Ttulo4"/>
        <w:numPr>
          <w:ilvl w:val="3"/>
          <w:numId w:val="0"/>
        </w:numPr>
      </w:pPr>
      <w:bookmarkStart w:id="20" w:name="_Toc121578603"/>
      <w:r>
        <w:lastRenderedPageBreak/>
        <w:t>Função &lt;</w:t>
      </w:r>
      <w:proofErr w:type="spellStart"/>
      <w:r>
        <w:t>getDescricaoTE</w:t>
      </w:r>
      <w:proofErr w:type="spellEnd"/>
      <w:r>
        <w:t>&gt;</w:t>
      </w:r>
      <w:bookmarkEnd w:id="20"/>
    </w:p>
    <w:p w14:paraId="223FD60D" w14:textId="0A15EC68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Função do tipo char de assinatura </w:t>
      </w:r>
      <w:proofErr w:type="spellStart"/>
      <w:r w:rsidR="00AC6365">
        <w:t>getdescricaoTE</w:t>
      </w:r>
      <w:proofErr w:type="spellEnd"/>
      <w:r w:rsidR="00AC6365">
        <w:t xml:space="preserve"> utilizado para fazer o </w:t>
      </w:r>
      <w:proofErr w:type="spellStart"/>
      <w:r w:rsidR="00AC6365">
        <w:t>get</w:t>
      </w:r>
      <w:proofErr w:type="spellEnd"/>
      <w:r w:rsidR="00AC6365">
        <w:t xml:space="preserve"> da descrição do tipo de equipamento. </w:t>
      </w:r>
    </w:p>
    <w:p w14:paraId="39A948FF" w14:textId="69DEF49B" w:rsidR="00FE3988" w:rsidRDefault="00FE3988" w:rsidP="001106D0">
      <w:pPr>
        <w:pStyle w:val="Corpodetexto"/>
      </w:pPr>
      <w:r>
        <w:t>Parâmetros: Não possui.</w:t>
      </w:r>
    </w:p>
    <w:p w14:paraId="59937383" w14:textId="02B9856A" w:rsidR="00AC6365" w:rsidRDefault="00FE3988" w:rsidP="001106D0">
      <w:pPr>
        <w:pStyle w:val="Corpodetexto"/>
      </w:pPr>
      <w:r>
        <w:t>R</w:t>
      </w:r>
      <w:r w:rsidR="00AC6365">
        <w:t>etorn</w:t>
      </w:r>
      <w:r>
        <w:t>o:</w:t>
      </w:r>
      <w:r w:rsidR="00AC6365">
        <w:t xml:space="preserve"> </w:t>
      </w:r>
      <w:proofErr w:type="spellStart"/>
      <w:r w:rsidR="00AC6365">
        <w:t>descricaoTE</w:t>
      </w:r>
      <w:proofErr w:type="spellEnd"/>
      <w:r w:rsidR="00AC6365">
        <w:t>.</w:t>
      </w:r>
    </w:p>
    <w:p w14:paraId="63C3C320" w14:textId="4ADB6937" w:rsidR="00AC6365" w:rsidRDefault="00AC6365" w:rsidP="00AC6365">
      <w:pPr>
        <w:pStyle w:val="Ttulo4"/>
        <w:numPr>
          <w:ilvl w:val="3"/>
          <w:numId w:val="0"/>
        </w:numPr>
      </w:pPr>
      <w:bookmarkStart w:id="21" w:name="_Toc121578604"/>
      <w:r>
        <w:t>Procedimento &lt;</w:t>
      </w:r>
      <w:proofErr w:type="spellStart"/>
      <w:r>
        <w:t>mostra_departamento</w:t>
      </w:r>
      <w:proofErr w:type="spellEnd"/>
      <w:r>
        <w:t>&gt;</w:t>
      </w:r>
      <w:bookmarkEnd w:id="21"/>
    </w:p>
    <w:p w14:paraId="4F439049" w14:textId="586E6693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Procedimento de assinatura </w:t>
      </w:r>
      <w:proofErr w:type="spellStart"/>
      <w:r w:rsidR="00AC6365">
        <w:t>mostra_departamento</w:t>
      </w:r>
      <w:proofErr w:type="spellEnd"/>
      <w:r w:rsidR="00AC6365">
        <w:t xml:space="preserve"> utilizada para mostrar os tipos de departamentos cadastrados. </w:t>
      </w:r>
    </w:p>
    <w:p w14:paraId="7A0D99AB" w14:textId="1C930AB9" w:rsidR="00FE3988" w:rsidRDefault="00FE3988" w:rsidP="001106D0">
      <w:pPr>
        <w:pStyle w:val="Corpodetexto"/>
      </w:pPr>
      <w:r>
        <w:t>Parâmetros: Não possui.</w:t>
      </w:r>
    </w:p>
    <w:p w14:paraId="68219E64" w14:textId="30757C32" w:rsidR="00AC6365" w:rsidRPr="00C148C5" w:rsidRDefault="00FE3988" w:rsidP="001106D0">
      <w:pPr>
        <w:pStyle w:val="Corpodetexto"/>
      </w:pPr>
      <w:r>
        <w:t>Retorno: N/A</w:t>
      </w:r>
    </w:p>
    <w:p w14:paraId="6CC64E5F" w14:textId="262BCA41" w:rsidR="00AC6365" w:rsidRDefault="00AC6365" w:rsidP="00AC6365">
      <w:pPr>
        <w:pStyle w:val="Ttulo4"/>
        <w:numPr>
          <w:ilvl w:val="3"/>
          <w:numId w:val="0"/>
        </w:numPr>
      </w:pPr>
      <w:bookmarkStart w:id="22" w:name="_Toc121578605"/>
      <w:r>
        <w:t>Procedimento &lt;</w:t>
      </w:r>
      <w:proofErr w:type="spellStart"/>
      <w:r>
        <w:t>setCodDep</w:t>
      </w:r>
      <w:proofErr w:type="spellEnd"/>
      <w:r>
        <w:t>&gt;</w:t>
      </w:r>
      <w:bookmarkEnd w:id="22"/>
    </w:p>
    <w:p w14:paraId="09C639B3" w14:textId="3023982D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Procedimento de assinatura </w:t>
      </w:r>
      <w:proofErr w:type="spellStart"/>
      <w:r w:rsidR="00AC6365">
        <w:t>setCodDep</w:t>
      </w:r>
      <w:proofErr w:type="spellEnd"/>
      <w:r w:rsidR="00AC6365">
        <w:t xml:space="preserve"> utilizado para fazer o set do código do</w:t>
      </w:r>
      <w:r w:rsidR="00457DE6">
        <w:t xml:space="preserve"> </w:t>
      </w:r>
      <w:r w:rsidR="00AC6365">
        <w:t xml:space="preserve">departamento. </w:t>
      </w:r>
    </w:p>
    <w:p w14:paraId="0F7FF267" w14:textId="77777777" w:rsidR="00FE3988" w:rsidRDefault="00AC6365" w:rsidP="001106D0">
      <w:pPr>
        <w:pStyle w:val="Corpodetexto"/>
      </w:pPr>
      <w:r>
        <w:t xml:space="preserve">Parâmetro: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IdDep</w:t>
      </w:r>
      <w:proofErr w:type="spellEnd"/>
      <w:r w:rsidR="00FE3988">
        <w:t>.</w:t>
      </w:r>
    </w:p>
    <w:p w14:paraId="0EB98FDF" w14:textId="428AB4B3" w:rsidR="00AC6365" w:rsidRDefault="00FE3988" w:rsidP="001106D0">
      <w:pPr>
        <w:pStyle w:val="Corpodetexto"/>
      </w:pPr>
      <w:r>
        <w:t>Retorno: N/A</w:t>
      </w:r>
    </w:p>
    <w:p w14:paraId="7FD10D23" w14:textId="1DADB1A2" w:rsidR="00AC6365" w:rsidRDefault="00AC6365" w:rsidP="00AC6365">
      <w:pPr>
        <w:pStyle w:val="Ttulo4"/>
        <w:numPr>
          <w:ilvl w:val="3"/>
          <w:numId w:val="0"/>
        </w:numPr>
      </w:pPr>
      <w:bookmarkStart w:id="23" w:name="_Toc121578606"/>
      <w:r>
        <w:t>Função &lt;</w:t>
      </w:r>
      <w:proofErr w:type="spellStart"/>
      <w:r>
        <w:t>getCodDep</w:t>
      </w:r>
      <w:proofErr w:type="spellEnd"/>
      <w:r>
        <w:t>&gt;</w:t>
      </w:r>
      <w:bookmarkEnd w:id="23"/>
    </w:p>
    <w:p w14:paraId="2998E55B" w14:textId="54291BE7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Função do tipo </w:t>
      </w:r>
      <w:proofErr w:type="spellStart"/>
      <w:r w:rsidR="00AC6365">
        <w:t>int</w:t>
      </w:r>
      <w:proofErr w:type="spellEnd"/>
      <w:r w:rsidR="00AC6365">
        <w:t xml:space="preserve"> de assinatura </w:t>
      </w:r>
      <w:proofErr w:type="spellStart"/>
      <w:r w:rsidR="00AC6365">
        <w:t>getCodDep</w:t>
      </w:r>
      <w:proofErr w:type="spellEnd"/>
      <w:r w:rsidR="00AC6365">
        <w:t xml:space="preserve"> utilizado para fazer o </w:t>
      </w:r>
      <w:proofErr w:type="spellStart"/>
      <w:r w:rsidR="00AC6365">
        <w:t>get</w:t>
      </w:r>
      <w:proofErr w:type="spellEnd"/>
      <w:r w:rsidR="00AC6365">
        <w:t xml:space="preserve"> do código do departamento. </w:t>
      </w:r>
    </w:p>
    <w:p w14:paraId="69A39BB0" w14:textId="6F84A0C8" w:rsidR="00FE3988" w:rsidRDefault="00FE3988" w:rsidP="001106D0">
      <w:pPr>
        <w:pStyle w:val="Corpodetexto"/>
      </w:pPr>
      <w:r>
        <w:t>Parâmetros: Não possui.</w:t>
      </w:r>
    </w:p>
    <w:p w14:paraId="11F20196" w14:textId="102646F6" w:rsidR="00AC6365" w:rsidRDefault="00FE3988" w:rsidP="001106D0">
      <w:pPr>
        <w:pStyle w:val="Corpodetexto"/>
      </w:pPr>
      <w:r>
        <w:t>R</w:t>
      </w:r>
      <w:r w:rsidR="00AC6365">
        <w:t>etorn</w:t>
      </w:r>
      <w:r>
        <w:t>o:</w:t>
      </w:r>
      <w:r w:rsidR="00AC6365">
        <w:t xml:space="preserve"> </w:t>
      </w:r>
      <w:proofErr w:type="spellStart"/>
      <w:r w:rsidR="00AC6365">
        <w:t>int</w:t>
      </w:r>
      <w:proofErr w:type="spellEnd"/>
      <w:r w:rsidR="00AC6365">
        <w:t xml:space="preserve"> </w:t>
      </w:r>
      <w:proofErr w:type="spellStart"/>
      <w:r w:rsidR="00AC6365">
        <w:t>codDep</w:t>
      </w:r>
      <w:proofErr w:type="spellEnd"/>
      <w:r w:rsidR="00AC6365">
        <w:t>.</w:t>
      </w:r>
    </w:p>
    <w:p w14:paraId="067E2AFE" w14:textId="04F98E84" w:rsidR="00AC6365" w:rsidRDefault="00AC6365" w:rsidP="00AC6365">
      <w:pPr>
        <w:pStyle w:val="Ttulo4"/>
        <w:numPr>
          <w:ilvl w:val="3"/>
          <w:numId w:val="0"/>
        </w:numPr>
      </w:pPr>
      <w:bookmarkStart w:id="24" w:name="_Toc121578607"/>
      <w:r>
        <w:t>Procedimento &lt;</w:t>
      </w:r>
      <w:proofErr w:type="spellStart"/>
      <w:r>
        <w:t>setNomeDep</w:t>
      </w:r>
      <w:proofErr w:type="spellEnd"/>
      <w:r>
        <w:t>&gt;</w:t>
      </w:r>
      <w:bookmarkEnd w:id="24"/>
    </w:p>
    <w:p w14:paraId="16C7B780" w14:textId="1AF67EC1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Procedimento de assinatura </w:t>
      </w:r>
      <w:proofErr w:type="spellStart"/>
      <w:r w:rsidR="00AC6365">
        <w:t>set</w:t>
      </w:r>
      <w:r w:rsidR="00D2271B">
        <w:t>NomeDep</w:t>
      </w:r>
      <w:proofErr w:type="spellEnd"/>
      <w:r w:rsidR="00AC6365">
        <w:t xml:space="preserve"> utilizado para fazer o set d</w:t>
      </w:r>
      <w:r w:rsidR="00D2271B">
        <w:t>o nome do departamento</w:t>
      </w:r>
      <w:r w:rsidR="00AC6365">
        <w:t xml:space="preserve">. </w:t>
      </w:r>
    </w:p>
    <w:p w14:paraId="3143F5F1" w14:textId="672B512E" w:rsidR="00AC6365" w:rsidRDefault="00AC6365" w:rsidP="001106D0">
      <w:pPr>
        <w:pStyle w:val="Corpodetexto"/>
      </w:pPr>
      <w:r>
        <w:t xml:space="preserve">Parâmetro: char </w:t>
      </w:r>
      <w:proofErr w:type="spellStart"/>
      <w:r w:rsidR="00D2271B">
        <w:t>NDep</w:t>
      </w:r>
      <w:proofErr w:type="spellEnd"/>
      <w:r w:rsidR="00FE3988">
        <w:t>.</w:t>
      </w:r>
    </w:p>
    <w:p w14:paraId="03D63B4A" w14:textId="1AF5C334" w:rsidR="00FE3988" w:rsidRDefault="00FE3988" w:rsidP="001106D0">
      <w:pPr>
        <w:pStyle w:val="Corpodetexto"/>
      </w:pPr>
      <w:r>
        <w:t>Retorno: N/A</w:t>
      </w:r>
    </w:p>
    <w:p w14:paraId="173EE3B6" w14:textId="2A045954" w:rsidR="00AC6365" w:rsidRDefault="00AC6365" w:rsidP="00AC6365">
      <w:pPr>
        <w:pStyle w:val="Ttulo4"/>
        <w:numPr>
          <w:ilvl w:val="3"/>
          <w:numId w:val="0"/>
        </w:numPr>
      </w:pPr>
      <w:bookmarkStart w:id="25" w:name="_Toc121578608"/>
      <w:r>
        <w:t>Função &lt;</w:t>
      </w:r>
      <w:proofErr w:type="spellStart"/>
      <w:r>
        <w:t>get</w:t>
      </w:r>
      <w:r w:rsidR="00D2271B">
        <w:t>NomeDep</w:t>
      </w:r>
      <w:proofErr w:type="spellEnd"/>
      <w:r>
        <w:t>&gt;</w:t>
      </w:r>
      <w:bookmarkEnd w:id="25"/>
    </w:p>
    <w:p w14:paraId="7B7D0E1A" w14:textId="4EB32BCE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Função do tipo char de assinatura </w:t>
      </w:r>
      <w:proofErr w:type="spellStart"/>
      <w:r w:rsidR="00D2271B">
        <w:t>getNomeDep</w:t>
      </w:r>
      <w:proofErr w:type="spellEnd"/>
      <w:r w:rsidR="00D2271B">
        <w:t xml:space="preserve"> </w:t>
      </w:r>
      <w:r w:rsidR="00AC6365">
        <w:t xml:space="preserve">utilizado para fazer o </w:t>
      </w:r>
      <w:proofErr w:type="spellStart"/>
      <w:r w:rsidR="00AC6365">
        <w:t>get</w:t>
      </w:r>
      <w:proofErr w:type="spellEnd"/>
      <w:r w:rsidR="00D2271B" w:rsidRPr="00D2271B">
        <w:t xml:space="preserve"> </w:t>
      </w:r>
      <w:r w:rsidR="00D2271B">
        <w:t>do nome do departamento</w:t>
      </w:r>
      <w:r w:rsidR="00AC6365">
        <w:t xml:space="preserve">. </w:t>
      </w:r>
    </w:p>
    <w:p w14:paraId="0792EE77" w14:textId="77777777" w:rsidR="00FE3988" w:rsidRDefault="00FE3988" w:rsidP="001106D0">
      <w:pPr>
        <w:pStyle w:val="Corpodetexto"/>
      </w:pPr>
      <w:r>
        <w:t>Parâmetros: Não possui.</w:t>
      </w:r>
    </w:p>
    <w:p w14:paraId="48307826" w14:textId="214139EB" w:rsidR="00AC6365" w:rsidRDefault="00FE3988" w:rsidP="001106D0">
      <w:pPr>
        <w:pStyle w:val="Corpodetexto"/>
      </w:pPr>
      <w:r>
        <w:t>R</w:t>
      </w:r>
      <w:r w:rsidR="00AC6365">
        <w:t>etorn</w:t>
      </w:r>
      <w:r>
        <w:t>o:</w:t>
      </w:r>
      <w:r w:rsidR="00AC6365">
        <w:t xml:space="preserve"> char </w:t>
      </w:r>
      <w:proofErr w:type="spellStart"/>
      <w:r w:rsidR="00D2271B">
        <w:t>NomeDep</w:t>
      </w:r>
      <w:proofErr w:type="spellEnd"/>
      <w:r w:rsidR="00AC6365">
        <w:t>.</w:t>
      </w:r>
    </w:p>
    <w:p w14:paraId="0C33935D" w14:textId="66F2C79A" w:rsidR="00AC6365" w:rsidRDefault="00AC6365" w:rsidP="00AC6365">
      <w:pPr>
        <w:pStyle w:val="Ttulo4"/>
        <w:numPr>
          <w:ilvl w:val="3"/>
          <w:numId w:val="0"/>
        </w:numPr>
      </w:pPr>
      <w:bookmarkStart w:id="26" w:name="_Toc121578609"/>
      <w:r>
        <w:t>Procedimento &lt;</w:t>
      </w:r>
      <w:proofErr w:type="spellStart"/>
      <w:r>
        <w:t>set</w:t>
      </w:r>
      <w:r w:rsidR="00D2271B">
        <w:t>D</w:t>
      </w:r>
      <w:r>
        <w:t>escricao</w:t>
      </w:r>
      <w:r w:rsidR="00D2271B">
        <w:t>Dep</w:t>
      </w:r>
      <w:proofErr w:type="spellEnd"/>
      <w:r>
        <w:t>&gt;</w:t>
      </w:r>
      <w:bookmarkEnd w:id="26"/>
    </w:p>
    <w:p w14:paraId="4EF44135" w14:textId="1D00E251" w:rsidR="00FE3988" w:rsidRDefault="00295C28" w:rsidP="001106D0">
      <w:pPr>
        <w:pStyle w:val="Corpodetexto"/>
      </w:pPr>
      <w:r>
        <w:t xml:space="preserve">Descrição: </w:t>
      </w:r>
      <w:r w:rsidR="00AC6365">
        <w:t xml:space="preserve">Procedimento de assinatura </w:t>
      </w:r>
      <w:proofErr w:type="spellStart"/>
      <w:r w:rsidR="00D2271B">
        <w:t>setDescricaoDep</w:t>
      </w:r>
      <w:proofErr w:type="spellEnd"/>
      <w:r w:rsidR="00AC6365">
        <w:t xml:space="preserve"> utilizado para fazer o set da descrição do </w:t>
      </w:r>
      <w:r w:rsidR="00D2271B">
        <w:t>departamento</w:t>
      </w:r>
      <w:r w:rsidR="00AC6365">
        <w:t xml:space="preserve">. </w:t>
      </w:r>
    </w:p>
    <w:p w14:paraId="31A90F48" w14:textId="0BFEF471" w:rsidR="00AC6365" w:rsidRDefault="00AC6365" w:rsidP="001106D0">
      <w:pPr>
        <w:pStyle w:val="Corpodetexto"/>
      </w:pPr>
      <w:r>
        <w:t xml:space="preserve">Parâmetro: char </w:t>
      </w:r>
      <w:proofErr w:type="spellStart"/>
      <w:r w:rsidR="00D2271B">
        <w:t>DescDep</w:t>
      </w:r>
      <w:proofErr w:type="spellEnd"/>
      <w:r w:rsidR="00FE3988">
        <w:t>.</w:t>
      </w:r>
    </w:p>
    <w:p w14:paraId="26CE1DDC" w14:textId="0B7663E7" w:rsidR="00FE3988" w:rsidRDefault="00FE3988" w:rsidP="001106D0">
      <w:pPr>
        <w:pStyle w:val="Corpodetexto"/>
      </w:pPr>
      <w:r>
        <w:t>Retorno: N/A</w:t>
      </w:r>
    </w:p>
    <w:p w14:paraId="3DBC1559" w14:textId="2AB43AC0" w:rsidR="00AC6365" w:rsidRDefault="00AC6365" w:rsidP="00AC6365">
      <w:pPr>
        <w:pStyle w:val="Ttulo4"/>
        <w:numPr>
          <w:ilvl w:val="3"/>
          <w:numId w:val="0"/>
        </w:numPr>
      </w:pPr>
      <w:bookmarkStart w:id="27" w:name="_Toc121578610"/>
      <w:r>
        <w:t>Função &lt;</w:t>
      </w:r>
      <w:proofErr w:type="spellStart"/>
      <w:r>
        <w:t>get</w:t>
      </w:r>
      <w:r w:rsidR="00D2271B">
        <w:t>DescricaoDep</w:t>
      </w:r>
      <w:proofErr w:type="spellEnd"/>
      <w:r>
        <w:t>&gt;</w:t>
      </w:r>
      <w:bookmarkEnd w:id="27"/>
    </w:p>
    <w:p w14:paraId="738BC927" w14:textId="2BC7B97F" w:rsidR="00AC6365" w:rsidRDefault="00295C28" w:rsidP="001106D0">
      <w:pPr>
        <w:pStyle w:val="Corpodetexto"/>
      </w:pPr>
      <w:r>
        <w:t xml:space="preserve">Descrição: </w:t>
      </w:r>
      <w:r w:rsidR="00AC6365">
        <w:t xml:space="preserve">Função do tipo char de assinatura </w:t>
      </w:r>
      <w:proofErr w:type="spellStart"/>
      <w:r w:rsidR="00AC6365">
        <w:t>get</w:t>
      </w:r>
      <w:r w:rsidR="00D2271B">
        <w:t>DescricaoDep</w:t>
      </w:r>
      <w:proofErr w:type="spellEnd"/>
      <w:r w:rsidR="00AC6365">
        <w:t xml:space="preserve"> utilizado para fazer o </w:t>
      </w:r>
      <w:proofErr w:type="spellStart"/>
      <w:r w:rsidR="00AC6365">
        <w:t>get</w:t>
      </w:r>
      <w:proofErr w:type="spellEnd"/>
      <w:r w:rsidR="00AC6365">
        <w:t xml:space="preserve"> da descrição do </w:t>
      </w:r>
      <w:r w:rsidR="00D2271B">
        <w:t>departamento</w:t>
      </w:r>
      <w:r w:rsidR="00AC6365">
        <w:t>.</w:t>
      </w:r>
    </w:p>
    <w:p w14:paraId="5B6789A0" w14:textId="77777777" w:rsidR="00295C28" w:rsidRDefault="00295C28" w:rsidP="00295C28">
      <w:pPr>
        <w:pStyle w:val="Corpodetexto"/>
      </w:pPr>
      <w:r>
        <w:t>Parâmetros: Não possui.</w:t>
      </w:r>
    </w:p>
    <w:p w14:paraId="4BD592A4" w14:textId="3BF21FF0" w:rsidR="00295C28" w:rsidRDefault="00295C28" w:rsidP="001106D0">
      <w:pPr>
        <w:pStyle w:val="Corpodetexto"/>
      </w:pPr>
      <w:r>
        <w:lastRenderedPageBreak/>
        <w:t xml:space="preserve">Retorno: char </w:t>
      </w:r>
      <w:proofErr w:type="spellStart"/>
      <w:r>
        <w:t>DescricaoDep</w:t>
      </w:r>
      <w:proofErr w:type="spellEnd"/>
    </w:p>
    <w:p w14:paraId="6FDD5CCD" w14:textId="5729B521" w:rsidR="00457DE6" w:rsidRDefault="00457DE6" w:rsidP="00457DE6">
      <w:pPr>
        <w:pStyle w:val="Ttulo4"/>
        <w:numPr>
          <w:ilvl w:val="3"/>
          <w:numId w:val="0"/>
        </w:numPr>
      </w:pPr>
      <w:bookmarkStart w:id="28" w:name="_Toc121578611"/>
      <w:r>
        <w:t>Procedimento &lt;</w:t>
      </w:r>
      <w:proofErr w:type="spellStart"/>
      <w:r>
        <w:t>setLocalDep</w:t>
      </w:r>
      <w:proofErr w:type="spellEnd"/>
      <w:r>
        <w:t>&gt;</w:t>
      </w:r>
      <w:bookmarkEnd w:id="28"/>
    </w:p>
    <w:p w14:paraId="705D5076" w14:textId="45602490" w:rsidR="00FE3988" w:rsidRDefault="00295C28" w:rsidP="001106D0">
      <w:pPr>
        <w:pStyle w:val="Corpodetexto"/>
      </w:pPr>
      <w:r>
        <w:t xml:space="preserve">Descrição: </w:t>
      </w:r>
      <w:r w:rsidR="00457DE6">
        <w:t xml:space="preserve">Procedimento de assinatura </w:t>
      </w:r>
      <w:proofErr w:type="spellStart"/>
      <w:r w:rsidR="00457DE6">
        <w:t>setLocalDep</w:t>
      </w:r>
      <w:proofErr w:type="spellEnd"/>
      <w:r w:rsidR="00457DE6">
        <w:t xml:space="preserve"> utilizado para fazer o set do número do prédio do departamento. </w:t>
      </w:r>
    </w:p>
    <w:p w14:paraId="1A3E0DC0" w14:textId="148FB812" w:rsidR="00457DE6" w:rsidRDefault="00457DE6" w:rsidP="001106D0">
      <w:pPr>
        <w:pStyle w:val="Corpodetexto"/>
      </w:pPr>
      <w:r>
        <w:t xml:space="preserve">Parâmetro: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LocDep</w:t>
      </w:r>
      <w:proofErr w:type="spellEnd"/>
      <w:r w:rsidR="00FE3988">
        <w:t>.</w:t>
      </w:r>
    </w:p>
    <w:p w14:paraId="68954B46" w14:textId="397668AA" w:rsidR="00FE3988" w:rsidRDefault="00FE3988" w:rsidP="001106D0">
      <w:pPr>
        <w:pStyle w:val="Corpodetexto"/>
      </w:pPr>
      <w:r>
        <w:t>Retorno: N/A</w:t>
      </w:r>
    </w:p>
    <w:p w14:paraId="59A23A2B" w14:textId="0991850D" w:rsidR="00457DE6" w:rsidRDefault="00457DE6" w:rsidP="00457DE6">
      <w:pPr>
        <w:pStyle w:val="Ttulo4"/>
        <w:numPr>
          <w:ilvl w:val="3"/>
          <w:numId w:val="0"/>
        </w:numPr>
      </w:pPr>
      <w:bookmarkStart w:id="29" w:name="_Toc121578612"/>
      <w:r>
        <w:t>Função &lt;</w:t>
      </w:r>
      <w:proofErr w:type="spellStart"/>
      <w:r>
        <w:t>getLocalDep</w:t>
      </w:r>
      <w:proofErr w:type="spellEnd"/>
      <w:r>
        <w:t>&gt;</w:t>
      </w:r>
      <w:bookmarkEnd w:id="29"/>
    </w:p>
    <w:p w14:paraId="03D91E2A" w14:textId="14678500" w:rsidR="00FE3988" w:rsidRDefault="00295C28" w:rsidP="001106D0">
      <w:pPr>
        <w:pStyle w:val="Corpodetexto"/>
      </w:pPr>
      <w:r>
        <w:t xml:space="preserve">Descrição: </w:t>
      </w:r>
      <w:r w:rsidR="00457DE6">
        <w:t xml:space="preserve">Função do tipo </w:t>
      </w:r>
      <w:proofErr w:type="spellStart"/>
      <w:r w:rsidR="00457DE6">
        <w:t>int</w:t>
      </w:r>
      <w:proofErr w:type="spellEnd"/>
      <w:r w:rsidR="00457DE6">
        <w:t xml:space="preserve"> de assinatura </w:t>
      </w:r>
      <w:proofErr w:type="spellStart"/>
      <w:r w:rsidR="00457DE6">
        <w:t>getLocalDep</w:t>
      </w:r>
      <w:proofErr w:type="spellEnd"/>
      <w:r w:rsidR="00457DE6">
        <w:t xml:space="preserve"> utilizado para fazer o </w:t>
      </w:r>
      <w:proofErr w:type="spellStart"/>
      <w:r w:rsidR="00457DE6">
        <w:t>get</w:t>
      </w:r>
      <w:proofErr w:type="spellEnd"/>
      <w:r w:rsidR="00457DE6">
        <w:t xml:space="preserve"> do </w:t>
      </w:r>
      <w:proofErr w:type="spellStart"/>
      <w:r w:rsidR="00457DE6">
        <w:t>do</w:t>
      </w:r>
      <w:proofErr w:type="spellEnd"/>
      <w:r w:rsidR="00457DE6">
        <w:t xml:space="preserve"> número do prédio do departamento. </w:t>
      </w:r>
    </w:p>
    <w:p w14:paraId="027D9127" w14:textId="08280F21" w:rsidR="00FE3988" w:rsidRDefault="00FE3988" w:rsidP="001106D0">
      <w:pPr>
        <w:pStyle w:val="Corpodetexto"/>
      </w:pPr>
      <w:r>
        <w:t>Parâmetros: Não possui.</w:t>
      </w:r>
    </w:p>
    <w:p w14:paraId="3F9E5F09" w14:textId="3C733E53" w:rsidR="00457DE6" w:rsidRDefault="00FE3988" w:rsidP="001106D0">
      <w:pPr>
        <w:pStyle w:val="Corpodetexto"/>
      </w:pPr>
      <w:r>
        <w:t>R</w:t>
      </w:r>
      <w:r w:rsidR="00457DE6">
        <w:t>etorn</w:t>
      </w:r>
      <w:r>
        <w:t>o:</w:t>
      </w:r>
      <w:r w:rsidR="00457DE6">
        <w:t xml:space="preserve"> </w:t>
      </w:r>
      <w:proofErr w:type="spellStart"/>
      <w:r w:rsidR="00457DE6">
        <w:t>int</w:t>
      </w:r>
      <w:proofErr w:type="spellEnd"/>
      <w:r w:rsidR="00457DE6">
        <w:t xml:space="preserve"> </w:t>
      </w:r>
      <w:proofErr w:type="spellStart"/>
      <w:r w:rsidR="00457DE6">
        <w:t>LocalizacaoDep</w:t>
      </w:r>
      <w:proofErr w:type="spellEnd"/>
      <w:r w:rsidR="00457DE6">
        <w:t>.</w:t>
      </w:r>
    </w:p>
    <w:p w14:paraId="4EDAE648" w14:textId="423BBB33" w:rsidR="00457DE6" w:rsidRDefault="00457DE6" w:rsidP="00457DE6">
      <w:pPr>
        <w:pStyle w:val="Ttulo4"/>
        <w:numPr>
          <w:ilvl w:val="3"/>
          <w:numId w:val="0"/>
        </w:numPr>
      </w:pPr>
      <w:bookmarkStart w:id="30" w:name="_Toc121578613"/>
      <w:r>
        <w:t>Procedimento &lt;</w:t>
      </w:r>
      <w:proofErr w:type="spellStart"/>
      <w:r>
        <w:t>mostra_EQ</w:t>
      </w:r>
      <w:proofErr w:type="spellEnd"/>
      <w:r>
        <w:t>&gt;</w:t>
      </w:r>
      <w:bookmarkEnd w:id="30"/>
    </w:p>
    <w:p w14:paraId="3EC12F99" w14:textId="62661EEC" w:rsidR="00457DE6" w:rsidRDefault="00295C28" w:rsidP="001106D0">
      <w:pPr>
        <w:pStyle w:val="Corpodetexto"/>
      </w:pPr>
      <w:r>
        <w:t xml:space="preserve">Descrição: </w:t>
      </w:r>
      <w:r w:rsidR="00457DE6">
        <w:t xml:space="preserve">Procedimento de assinatura </w:t>
      </w:r>
      <w:proofErr w:type="spellStart"/>
      <w:r w:rsidR="00457DE6">
        <w:t>mostra_EQ</w:t>
      </w:r>
      <w:proofErr w:type="spellEnd"/>
      <w:r w:rsidR="00457DE6">
        <w:t xml:space="preserve"> utilizada para mostrar os equipamentos cadastrados. </w:t>
      </w:r>
    </w:p>
    <w:p w14:paraId="0564B86E" w14:textId="77777777" w:rsidR="00FE3988" w:rsidRDefault="00FE3988" w:rsidP="001106D0">
      <w:pPr>
        <w:pStyle w:val="Corpodetexto"/>
      </w:pPr>
      <w:r>
        <w:t>Parâmetros: Não possui.</w:t>
      </w:r>
    </w:p>
    <w:p w14:paraId="6BDC8199" w14:textId="73C14BA0" w:rsidR="00FE3988" w:rsidRDefault="00FE3988" w:rsidP="001106D0">
      <w:pPr>
        <w:pStyle w:val="Corpodetexto"/>
      </w:pPr>
      <w:r>
        <w:t>Retorno: N/A</w:t>
      </w:r>
    </w:p>
    <w:p w14:paraId="510D6462" w14:textId="0A787B60" w:rsidR="00457DE6" w:rsidRDefault="00457DE6" w:rsidP="00457DE6">
      <w:pPr>
        <w:pStyle w:val="Ttulo4"/>
        <w:numPr>
          <w:ilvl w:val="3"/>
          <w:numId w:val="0"/>
        </w:numPr>
      </w:pPr>
      <w:bookmarkStart w:id="31" w:name="_Toc121578614"/>
      <w:r>
        <w:t>Procedimento &lt;</w:t>
      </w:r>
      <w:proofErr w:type="spellStart"/>
      <w:r>
        <w:t>setCodEQ</w:t>
      </w:r>
      <w:proofErr w:type="spellEnd"/>
      <w:r>
        <w:t>&gt;</w:t>
      </w:r>
      <w:bookmarkEnd w:id="31"/>
    </w:p>
    <w:p w14:paraId="79A05DAC" w14:textId="02BD4058" w:rsidR="00FE3988" w:rsidRDefault="00295C28" w:rsidP="001106D0">
      <w:pPr>
        <w:pStyle w:val="Corpodetexto"/>
      </w:pPr>
      <w:r>
        <w:t xml:space="preserve">Descrição: </w:t>
      </w:r>
      <w:r w:rsidR="00457DE6">
        <w:t xml:space="preserve">Procedimento de assinatura </w:t>
      </w:r>
      <w:proofErr w:type="spellStart"/>
      <w:r w:rsidR="00457DE6">
        <w:t>setcodEQ</w:t>
      </w:r>
      <w:proofErr w:type="spellEnd"/>
      <w:r w:rsidR="00457DE6">
        <w:t xml:space="preserve"> utilizado para fazer o set do código do equipamento. </w:t>
      </w:r>
    </w:p>
    <w:p w14:paraId="63CBC5D8" w14:textId="1B71D90C" w:rsidR="00FE3988" w:rsidRDefault="00457DE6" w:rsidP="001106D0">
      <w:pPr>
        <w:pStyle w:val="Corpodetexto"/>
      </w:pPr>
      <w:r>
        <w:t xml:space="preserve">Parâmetro: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idEQ</w:t>
      </w:r>
      <w:proofErr w:type="spellEnd"/>
    </w:p>
    <w:p w14:paraId="09D0DEF1" w14:textId="29E54F53" w:rsidR="00457DE6" w:rsidRDefault="00FE3988" w:rsidP="001106D0">
      <w:pPr>
        <w:pStyle w:val="Corpodetexto"/>
      </w:pPr>
      <w:r>
        <w:t>Retorno: N/A</w:t>
      </w:r>
    </w:p>
    <w:p w14:paraId="2D058723" w14:textId="779B554E" w:rsidR="00457DE6" w:rsidRDefault="00457DE6" w:rsidP="00457DE6">
      <w:pPr>
        <w:pStyle w:val="Ttulo4"/>
        <w:numPr>
          <w:ilvl w:val="3"/>
          <w:numId w:val="0"/>
        </w:numPr>
      </w:pPr>
      <w:bookmarkStart w:id="32" w:name="_Toc121578615"/>
      <w:r>
        <w:t>Função &lt;</w:t>
      </w:r>
      <w:proofErr w:type="spellStart"/>
      <w:r>
        <w:t>getCodEQ</w:t>
      </w:r>
      <w:proofErr w:type="spellEnd"/>
      <w:r>
        <w:t>&gt;</w:t>
      </w:r>
      <w:bookmarkEnd w:id="32"/>
    </w:p>
    <w:p w14:paraId="61AF854A" w14:textId="315A2611" w:rsidR="00AA784D" w:rsidRDefault="00295C28" w:rsidP="001106D0">
      <w:pPr>
        <w:pStyle w:val="Corpodetexto"/>
      </w:pPr>
      <w:r>
        <w:t xml:space="preserve">Descrição: </w:t>
      </w:r>
      <w:r w:rsidR="00457DE6">
        <w:t xml:space="preserve">Função do tipo </w:t>
      </w:r>
      <w:proofErr w:type="spellStart"/>
      <w:r w:rsidR="00457DE6">
        <w:t>int</w:t>
      </w:r>
      <w:proofErr w:type="spellEnd"/>
      <w:r w:rsidR="00457DE6">
        <w:t xml:space="preserve"> de assinatura </w:t>
      </w:r>
      <w:proofErr w:type="spellStart"/>
      <w:r w:rsidR="00457DE6">
        <w:t>getcodEQ</w:t>
      </w:r>
      <w:proofErr w:type="spellEnd"/>
      <w:r w:rsidR="00457DE6">
        <w:t xml:space="preserve"> utilizado para fazer o </w:t>
      </w:r>
      <w:proofErr w:type="spellStart"/>
      <w:r w:rsidR="00457DE6">
        <w:t>get</w:t>
      </w:r>
      <w:proofErr w:type="spellEnd"/>
      <w:r w:rsidR="00457DE6">
        <w:t xml:space="preserve"> do código do equipamento. </w:t>
      </w:r>
    </w:p>
    <w:p w14:paraId="235A130C" w14:textId="0A57B460" w:rsidR="00AA784D" w:rsidRDefault="00AA784D" w:rsidP="001106D0">
      <w:pPr>
        <w:pStyle w:val="Corpodetexto"/>
      </w:pPr>
      <w:r>
        <w:t>Parâmetros: Não possui.</w:t>
      </w:r>
    </w:p>
    <w:p w14:paraId="481E1D69" w14:textId="58C4FAD9" w:rsidR="00457DE6" w:rsidRDefault="00AA784D" w:rsidP="001106D0">
      <w:pPr>
        <w:pStyle w:val="Corpodetexto"/>
      </w:pPr>
      <w:r>
        <w:t xml:space="preserve">Retorno: </w:t>
      </w:r>
      <w:proofErr w:type="spellStart"/>
      <w:r w:rsidR="00457DE6">
        <w:t>int</w:t>
      </w:r>
      <w:proofErr w:type="spellEnd"/>
      <w:r w:rsidR="00457DE6">
        <w:t xml:space="preserve"> </w:t>
      </w:r>
      <w:proofErr w:type="spellStart"/>
      <w:r w:rsidR="00457DE6">
        <w:t>codEquip</w:t>
      </w:r>
      <w:proofErr w:type="spellEnd"/>
      <w:r w:rsidR="00457DE6">
        <w:t>.</w:t>
      </w:r>
    </w:p>
    <w:p w14:paraId="5AF64DE2" w14:textId="2DDD77A6" w:rsidR="007540C6" w:rsidRDefault="007540C6" w:rsidP="007540C6">
      <w:pPr>
        <w:pStyle w:val="Ttulo4"/>
        <w:numPr>
          <w:ilvl w:val="3"/>
          <w:numId w:val="0"/>
        </w:numPr>
      </w:pPr>
      <w:bookmarkStart w:id="33" w:name="_Toc121578616"/>
      <w:r>
        <w:t>Procedimento &lt;</w:t>
      </w:r>
      <w:proofErr w:type="spellStart"/>
      <w:r>
        <w:t>setNomeEQ</w:t>
      </w:r>
      <w:proofErr w:type="spellEnd"/>
      <w:r>
        <w:t>&gt;</w:t>
      </w:r>
      <w:bookmarkEnd w:id="33"/>
    </w:p>
    <w:p w14:paraId="5F50F6CF" w14:textId="6A73398F" w:rsidR="00AA784D" w:rsidRDefault="00295C28" w:rsidP="001106D0">
      <w:pPr>
        <w:pStyle w:val="Corpodetexto"/>
      </w:pPr>
      <w:r>
        <w:t xml:space="preserve">Descrição: </w:t>
      </w:r>
      <w:r w:rsidR="007540C6">
        <w:t xml:space="preserve">Procedimento de assinatura </w:t>
      </w:r>
      <w:proofErr w:type="spellStart"/>
      <w:r w:rsidR="007540C6">
        <w:t>setNomeEQ</w:t>
      </w:r>
      <w:proofErr w:type="spellEnd"/>
      <w:r w:rsidR="007540C6">
        <w:t xml:space="preserve"> utilizado para fazer o set do nome do equipamento. </w:t>
      </w:r>
    </w:p>
    <w:p w14:paraId="24AB2555" w14:textId="77777777" w:rsidR="00AA784D" w:rsidRDefault="007540C6" w:rsidP="001106D0">
      <w:pPr>
        <w:pStyle w:val="Corpodetexto"/>
      </w:pPr>
      <w:r>
        <w:t xml:space="preserve">Parâmetro: char </w:t>
      </w:r>
      <w:proofErr w:type="spellStart"/>
      <w:r>
        <w:t>NomeEQ</w:t>
      </w:r>
      <w:proofErr w:type="spellEnd"/>
    </w:p>
    <w:p w14:paraId="3616D0B6" w14:textId="2773E87F" w:rsidR="007540C6" w:rsidRDefault="00FE3988" w:rsidP="001106D0">
      <w:pPr>
        <w:pStyle w:val="Corpodetexto"/>
      </w:pPr>
      <w:r>
        <w:t>Retorno: N/A</w:t>
      </w:r>
    </w:p>
    <w:p w14:paraId="2451A864" w14:textId="4B180477" w:rsidR="007540C6" w:rsidRDefault="007540C6" w:rsidP="007540C6">
      <w:pPr>
        <w:pStyle w:val="Ttulo4"/>
        <w:numPr>
          <w:ilvl w:val="3"/>
          <w:numId w:val="0"/>
        </w:numPr>
      </w:pPr>
      <w:bookmarkStart w:id="34" w:name="_Toc121578617"/>
      <w:r>
        <w:t>Função &lt;</w:t>
      </w:r>
      <w:proofErr w:type="spellStart"/>
      <w:r>
        <w:t>getNomeEQ</w:t>
      </w:r>
      <w:proofErr w:type="spellEnd"/>
      <w:r>
        <w:t>&gt;</w:t>
      </w:r>
      <w:bookmarkEnd w:id="34"/>
    </w:p>
    <w:p w14:paraId="0DC143E8" w14:textId="61741C8E" w:rsidR="00AA784D" w:rsidRDefault="00295C28" w:rsidP="001106D0">
      <w:pPr>
        <w:pStyle w:val="Corpodetexto"/>
      </w:pPr>
      <w:r>
        <w:t xml:space="preserve">Descrição: </w:t>
      </w:r>
      <w:r w:rsidR="007540C6">
        <w:t xml:space="preserve">Função do tipo char de assinatura </w:t>
      </w:r>
      <w:proofErr w:type="spellStart"/>
      <w:r w:rsidR="007540C6">
        <w:t>getNomeEQ</w:t>
      </w:r>
      <w:proofErr w:type="spellEnd"/>
      <w:r w:rsidR="007540C6">
        <w:t xml:space="preserve"> utilizado para fazer o </w:t>
      </w:r>
      <w:proofErr w:type="spellStart"/>
      <w:r w:rsidR="007540C6">
        <w:t>get</w:t>
      </w:r>
      <w:proofErr w:type="spellEnd"/>
      <w:r w:rsidR="007540C6" w:rsidRPr="00D2271B">
        <w:t xml:space="preserve"> </w:t>
      </w:r>
      <w:r w:rsidR="007540C6">
        <w:t xml:space="preserve">do nome do equipamento. </w:t>
      </w:r>
    </w:p>
    <w:p w14:paraId="02CFC60A" w14:textId="77777777" w:rsidR="00AA784D" w:rsidRDefault="00AA784D" w:rsidP="001106D0">
      <w:pPr>
        <w:pStyle w:val="Corpodetexto"/>
      </w:pPr>
      <w:r>
        <w:t>Parâmetros: Não possui</w:t>
      </w:r>
    </w:p>
    <w:p w14:paraId="6BB5C8BC" w14:textId="2FA5339B" w:rsidR="007540C6" w:rsidRDefault="00AA784D" w:rsidP="001106D0">
      <w:pPr>
        <w:pStyle w:val="Corpodetexto"/>
      </w:pPr>
      <w:r>
        <w:t xml:space="preserve">Retorno: </w:t>
      </w:r>
      <w:r w:rsidR="007540C6">
        <w:t xml:space="preserve">char </w:t>
      </w:r>
      <w:proofErr w:type="spellStart"/>
      <w:r w:rsidR="007540C6">
        <w:t>NomeEquip</w:t>
      </w:r>
      <w:proofErr w:type="spellEnd"/>
      <w:r w:rsidR="007540C6">
        <w:t>.</w:t>
      </w:r>
    </w:p>
    <w:p w14:paraId="4E28B623" w14:textId="165E23B7" w:rsidR="007540C6" w:rsidRDefault="007540C6" w:rsidP="007540C6">
      <w:pPr>
        <w:pStyle w:val="Ttulo4"/>
        <w:numPr>
          <w:ilvl w:val="3"/>
          <w:numId w:val="0"/>
        </w:numPr>
      </w:pPr>
      <w:bookmarkStart w:id="35" w:name="_Toc121578618"/>
      <w:r>
        <w:t>Procedimento &lt;</w:t>
      </w:r>
      <w:proofErr w:type="spellStart"/>
      <w:r>
        <w:t>setPrecoEQ</w:t>
      </w:r>
      <w:proofErr w:type="spellEnd"/>
      <w:r>
        <w:t>&gt;</w:t>
      </w:r>
      <w:bookmarkEnd w:id="35"/>
    </w:p>
    <w:p w14:paraId="3EC3EF81" w14:textId="3E786C39" w:rsidR="00AA784D" w:rsidRDefault="00295C28" w:rsidP="001106D0">
      <w:pPr>
        <w:pStyle w:val="Corpodetexto"/>
      </w:pPr>
      <w:r>
        <w:t xml:space="preserve">Descrição: </w:t>
      </w:r>
      <w:r w:rsidR="007540C6">
        <w:t xml:space="preserve">Procedimento de assinatura </w:t>
      </w:r>
      <w:proofErr w:type="spellStart"/>
      <w:r w:rsidR="007540C6">
        <w:t>setPrecoEQ</w:t>
      </w:r>
      <w:proofErr w:type="spellEnd"/>
      <w:r w:rsidR="007540C6">
        <w:t xml:space="preserve"> utilizado para fazer o set do preço do equipamento. </w:t>
      </w:r>
    </w:p>
    <w:p w14:paraId="7A3307E0" w14:textId="77777777" w:rsidR="00AA784D" w:rsidRDefault="007540C6" w:rsidP="001106D0">
      <w:pPr>
        <w:pStyle w:val="Corpodetexto"/>
      </w:pPr>
      <w:r>
        <w:lastRenderedPageBreak/>
        <w:t xml:space="preserve">Parâmetro: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PrecoEQ</w:t>
      </w:r>
      <w:proofErr w:type="spellEnd"/>
      <w:r>
        <w:t xml:space="preserve">, </w:t>
      </w:r>
    </w:p>
    <w:p w14:paraId="0AE034E9" w14:textId="7DC7EF44" w:rsidR="007540C6" w:rsidRDefault="00FE3988" w:rsidP="001106D0">
      <w:pPr>
        <w:pStyle w:val="Corpodetexto"/>
      </w:pPr>
      <w:r>
        <w:t>Retorno: N/A</w:t>
      </w:r>
    </w:p>
    <w:p w14:paraId="565A7A1A" w14:textId="400F8350" w:rsidR="007540C6" w:rsidRDefault="007540C6" w:rsidP="007540C6">
      <w:pPr>
        <w:pStyle w:val="Ttulo4"/>
        <w:numPr>
          <w:ilvl w:val="3"/>
          <w:numId w:val="0"/>
        </w:numPr>
      </w:pPr>
      <w:bookmarkStart w:id="36" w:name="_Toc121578619"/>
      <w:r>
        <w:t>Função &lt;</w:t>
      </w:r>
      <w:proofErr w:type="spellStart"/>
      <w:r>
        <w:t>getPrecoEQ</w:t>
      </w:r>
      <w:proofErr w:type="spellEnd"/>
      <w:r>
        <w:t>&gt;</w:t>
      </w:r>
      <w:bookmarkEnd w:id="36"/>
    </w:p>
    <w:p w14:paraId="059D1D09" w14:textId="2CDC8B1E" w:rsidR="00AA784D" w:rsidRDefault="00295C28" w:rsidP="001106D0">
      <w:pPr>
        <w:pStyle w:val="Corpodetexto"/>
      </w:pPr>
      <w:r>
        <w:t xml:space="preserve">Descrição: </w:t>
      </w:r>
      <w:r w:rsidR="007540C6">
        <w:t xml:space="preserve">Função do tipo </w:t>
      </w:r>
      <w:proofErr w:type="spellStart"/>
      <w:r w:rsidR="007540C6">
        <w:t>int</w:t>
      </w:r>
      <w:proofErr w:type="spellEnd"/>
      <w:r w:rsidR="007540C6">
        <w:t xml:space="preserve"> de assinatura </w:t>
      </w:r>
      <w:proofErr w:type="spellStart"/>
      <w:r w:rsidR="007540C6">
        <w:t>getPrecoEQ</w:t>
      </w:r>
      <w:proofErr w:type="spellEnd"/>
      <w:r w:rsidR="007540C6">
        <w:t xml:space="preserve"> utilizado para fazer o </w:t>
      </w:r>
      <w:proofErr w:type="spellStart"/>
      <w:r w:rsidR="007540C6">
        <w:t>get</w:t>
      </w:r>
      <w:proofErr w:type="spellEnd"/>
      <w:r w:rsidR="007540C6">
        <w:t xml:space="preserve"> do preço do equipamento. </w:t>
      </w:r>
    </w:p>
    <w:p w14:paraId="13F135E1" w14:textId="77777777" w:rsidR="00AA784D" w:rsidRDefault="00AA784D" w:rsidP="001106D0">
      <w:pPr>
        <w:pStyle w:val="Corpodetexto"/>
      </w:pPr>
      <w:r>
        <w:t xml:space="preserve">Parâmetros: Não possui. </w:t>
      </w:r>
    </w:p>
    <w:p w14:paraId="2451DA0D" w14:textId="4AC8C9C4" w:rsidR="007540C6" w:rsidRDefault="00AA784D" w:rsidP="001106D0">
      <w:pPr>
        <w:pStyle w:val="Corpodetexto"/>
      </w:pPr>
      <w:r>
        <w:t xml:space="preserve">Retorno: </w:t>
      </w:r>
      <w:proofErr w:type="spellStart"/>
      <w:r w:rsidR="007540C6">
        <w:t>float</w:t>
      </w:r>
      <w:proofErr w:type="spellEnd"/>
      <w:r w:rsidR="007540C6">
        <w:t xml:space="preserve"> </w:t>
      </w:r>
      <w:proofErr w:type="spellStart"/>
      <w:r w:rsidR="007540C6">
        <w:t>PrecoEquip</w:t>
      </w:r>
      <w:proofErr w:type="spellEnd"/>
    </w:p>
    <w:p w14:paraId="3230D530" w14:textId="3087720E" w:rsidR="007540C6" w:rsidRDefault="007540C6" w:rsidP="007540C6">
      <w:pPr>
        <w:pStyle w:val="Ttulo4"/>
        <w:numPr>
          <w:ilvl w:val="3"/>
          <w:numId w:val="0"/>
        </w:numPr>
      </w:pPr>
      <w:bookmarkStart w:id="37" w:name="_Toc121578620"/>
      <w:r>
        <w:t>Função &lt;</w:t>
      </w:r>
      <w:proofErr w:type="spellStart"/>
      <w:r>
        <w:t>Verifica_Strings</w:t>
      </w:r>
      <w:proofErr w:type="spellEnd"/>
      <w:r>
        <w:t>&gt;</w:t>
      </w:r>
      <w:bookmarkEnd w:id="37"/>
    </w:p>
    <w:p w14:paraId="680B1EC5" w14:textId="23D1D185" w:rsidR="007540C6" w:rsidRDefault="00295C28" w:rsidP="001106D0">
      <w:pPr>
        <w:pStyle w:val="Corpodetexto"/>
      </w:pPr>
      <w:r>
        <w:t xml:space="preserve">Descrição: </w:t>
      </w:r>
      <w:r w:rsidR="007540C6">
        <w:t>Função de tipo inteiro</w:t>
      </w:r>
      <w:r w:rsidR="00FE3988">
        <w:t xml:space="preserve"> e </w:t>
      </w:r>
      <w:proofErr w:type="gramStart"/>
      <w:r w:rsidR="00FE3988">
        <w:t xml:space="preserve">assinatura </w:t>
      </w:r>
      <w:proofErr w:type="spellStart"/>
      <w:r w:rsidR="00FE3988">
        <w:t>Verifica</w:t>
      </w:r>
      <w:proofErr w:type="gramEnd"/>
      <w:r w:rsidR="00FE3988">
        <w:t>_Strings</w:t>
      </w:r>
      <w:proofErr w:type="spellEnd"/>
      <w:r w:rsidR="007540C6">
        <w:t xml:space="preserve"> que</w:t>
      </w:r>
      <w:r w:rsidR="00FE3988">
        <w:t xml:space="preserve"> recebe duas </w:t>
      </w:r>
      <w:proofErr w:type="spellStart"/>
      <w:r w:rsidR="00FE3988">
        <w:t>strings</w:t>
      </w:r>
      <w:proofErr w:type="spellEnd"/>
      <w:r w:rsidR="00FE3988">
        <w:t xml:space="preserve"> por parâmetro e compara as duas</w:t>
      </w:r>
      <w:r w:rsidR="007540C6">
        <w:t xml:space="preserve"> e retorna 0 se elas forem</w:t>
      </w:r>
      <w:r w:rsidR="00FE3988">
        <w:t xml:space="preserve"> </w:t>
      </w:r>
      <w:r w:rsidR="007540C6">
        <w:t>iguais ou 1 se elas forem diferentes.</w:t>
      </w:r>
    </w:p>
    <w:p w14:paraId="26464C6E" w14:textId="34498BD6" w:rsidR="00AA784D" w:rsidRDefault="00AA784D" w:rsidP="001106D0">
      <w:pPr>
        <w:pStyle w:val="Corpodetexto"/>
      </w:pPr>
      <w:r>
        <w:t xml:space="preserve">Parâmetros: char </w:t>
      </w:r>
      <w:proofErr w:type="spellStart"/>
      <w:r>
        <w:t>StrA</w:t>
      </w:r>
      <w:proofErr w:type="spellEnd"/>
      <w:r>
        <w:t xml:space="preserve"> e char </w:t>
      </w:r>
      <w:proofErr w:type="spellStart"/>
      <w:r>
        <w:t>StrB</w:t>
      </w:r>
      <w:proofErr w:type="spellEnd"/>
    </w:p>
    <w:p w14:paraId="048664AA" w14:textId="67528571" w:rsidR="00AA784D" w:rsidRDefault="00AA784D" w:rsidP="001106D0">
      <w:pPr>
        <w:pStyle w:val="Corpodetexto"/>
      </w:pPr>
      <w:r>
        <w:t xml:space="preserve">Retorno: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14:paraId="2365AB78" w14:textId="2F184BA4" w:rsidR="00AA784D" w:rsidRDefault="00AA784D" w:rsidP="00AA784D">
      <w:pPr>
        <w:pStyle w:val="Ttulo4"/>
        <w:numPr>
          <w:ilvl w:val="3"/>
          <w:numId w:val="0"/>
        </w:numPr>
      </w:pPr>
      <w:bookmarkStart w:id="38" w:name="_Toc121578621"/>
      <w:r>
        <w:t>Procedimento &lt;</w:t>
      </w:r>
      <w:proofErr w:type="spellStart"/>
      <w:r>
        <w:t>alterar_string</w:t>
      </w:r>
      <w:proofErr w:type="spellEnd"/>
      <w:r>
        <w:t>&gt;</w:t>
      </w:r>
      <w:bookmarkEnd w:id="38"/>
    </w:p>
    <w:p w14:paraId="521AABD1" w14:textId="435FAA11" w:rsidR="00AA784D" w:rsidRDefault="00295C28" w:rsidP="001106D0">
      <w:pPr>
        <w:pStyle w:val="Corpodetexto"/>
      </w:pPr>
      <w:r>
        <w:t xml:space="preserve">Descrição: </w:t>
      </w:r>
      <w:r w:rsidR="00AA784D">
        <w:t xml:space="preserve">Procedimento de assinatura </w:t>
      </w:r>
      <w:proofErr w:type="spellStart"/>
      <w:r w:rsidR="00AA784D">
        <w:t>alterar_string</w:t>
      </w:r>
      <w:proofErr w:type="spellEnd"/>
      <w:r w:rsidR="00AA784D">
        <w:t xml:space="preserve"> que compara o tamanho de duas </w:t>
      </w:r>
      <w:proofErr w:type="spellStart"/>
      <w:r w:rsidR="00AA784D">
        <w:t>strings</w:t>
      </w:r>
      <w:proofErr w:type="spellEnd"/>
      <w:r w:rsidR="00AA784D">
        <w:t xml:space="preserve"> e altera o valor conforme necessário.</w:t>
      </w:r>
    </w:p>
    <w:p w14:paraId="5A3AEC57" w14:textId="2A2998EA" w:rsidR="00AA784D" w:rsidRDefault="00AA784D" w:rsidP="001106D0">
      <w:pPr>
        <w:pStyle w:val="Corpodetexto"/>
      </w:pPr>
      <w:r>
        <w:t>Parâmetros: char nome1 e char nome2</w:t>
      </w:r>
    </w:p>
    <w:p w14:paraId="18DC0B06" w14:textId="48EA5441" w:rsidR="00AA784D" w:rsidRDefault="00AA784D" w:rsidP="001106D0">
      <w:pPr>
        <w:pStyle w:val="Corpodetexto"/>
      </w:pPr>
      <w:r>
        <w:t>Retorno: N/A.</w:t>
      </w:r>
    </w:p>
    <w:p w14:paraId="5C89DD69" w14:textId="024A5615" w:rsidR="00AA784D" w:rsidRDefault="00AA784D" w:rsidP="00AA784D">
      <w:pPr>
        <w:pStyle w:val="Ttulo4"/>
        <w:numPr>
          <w:ilvl w:val="3"/>
          <w:numId w:val="0"/>
        </w:numPr>
      </w:pPr>
      <w:bookmarkStart w:id="39" w:name="_Toc121578622"/>
      <w:r>
        <w:t>Função &lt;</w:t>
      </w:r>
      <w:proofErr w:type="spellStart"/>
      <w:r>
        <w:t>tem_cadastro_EQ</w:t>
      </w:r>
      <w:proofErr w:type="spellEnd"/>
      <w:r>
        <w:t>&gt;</w:t>
      </w:r>
      <w:bookmarkEnd w:id="39"/>
    </w:p>
    <w:p w14:paraId="78D5080A" w14:textId="480C2458" w:rsidR="006137A2" w:rsidRDefault="006137A2" w:rsidP="001106D0">
      <w:pPr>
        <w:pStyle w:val="Corpodetexto"/>
      </w:pPr>
      <w:r>
        <w:t>Descrição:</w:t>
      </w:r>
      <w:r w:rsidR="00295C28">
        <w:t xml:space="preserve"> </w:t>
      </w:r>
      <w:r>
        <w:t xml:space="preserve">Função do tipo </w:t>
      </w:r>
      <w:proofErr w:type="spellStart"/>
      <w:r>
        <w:t>bool</w:t>
      </w:r>
      <w:proofErr w:type="spellEnd"/>
      <w:r>
        <w:t xml:space="preserve"> de assinatura </w:t>
      </w:r>
      <w:proofErr w:type="spellStart"/>
      <w:r>
        <w:t>tem_cadastro_EQ</w:t>
      </w:r>
      <w:proofErr w:type="spellEnd"/>
      <w:r>
        <w:t xml:space="preserve"> que verifica se possui cadastro de equipamento.</w:t>
      </w:r>
    </w:p>
    <w:p w14:paraId="6C53E121" w14:textId="5A176EF6" w:rsidR="006137A2" w:rsidRDefault="006137A2" w:rsidP="001106D0">
      <w:pPr>
        <w:pStyle w:val="Corpodetexto"/>
      </w:pPr>
      <w:r>
        <w:t xml:space="preserve">Parâmetros: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ContEQ</w:t>
      </w:r>
      <w:proofErr w:type="spellEnd"/>
    </w:p>
    <w:p w14:paraId="5008C57B" w14:textId="0488F005" w:rsidR="006137A2" w:rsidRDefault="006137A2" w:rsidP="001106D0">
      <w:pPr>
        <w:pStyle w:val="Corpodetexto"/>
      </w:pPr>
      <w:r>
        <w:t>Retorno: um valor booleano 0 ou 1</w:t>
      </w:r>
    </w:p>
    <w:p w14:paraId="26F50398" w14:textId="5D160706" w:rsidR="006137A2" w:rsidRDefault="006137A2" w:rsidP="006137A2">
      <w:pPr>
        <w:pStyle w:val="Ttulo4"/>
        <w:numPr>
          <w:ilvl w:val="3"/>
          <w:numId w:val="0"/>
        </w:numPr>
      </w:pPr>
      <w:bookmarkStart w:id="40" w:name="_Toc121578623"/>
      <w:r>
        <w:t>Função &lt;</w:t>
      </w:r>
      <w:proofErr w:type="spellStart"/>
      <w:r>
        <w:t>tem_cadastro_DEP</w:t>
      </w:r>
      <w:proofErr w:type="spellEnd"/>
      <w:r>
        <w:t>&gt;</w:t>
      </w:r>
      <w:bookmarkEnd w:id="40"/>
    </w:p>
    <w:p w14:paraId="209793CB" w14:textId="14DB1977" w:rsidR="006137A2" w:rsidRDefault="006137A2" w:rsidP="001106D0">
      <w:pPr>
        <w:pStyle w:val="Corpodetexto"/>
      </w:pPr>
      <w:r>
        <w:t>Descrição:</w:t>
      </w:r>
      <w:r w:rsidR="00295C28">
        <w:t xml:space="preserve"> </w:t>
      </w:r>
      <w:r>
        <w:t xml:space="preserve">Função do tipo </w:t>
      </w:r>
      <w:proofErr w:type="spellStart"/>
      <w:r>
        <w:t>bool</w:t>
      </w:r>
      <w:proofErr w:type="spellEnd"/>
      <w:r>
        <w:t xml:space="preserve"> de assinatura </w:t>
      </w:r>
      <w:proofErr w:type="spellStart"/>
      <w:r>
        <w:t>tem_cadastro_DEP</w:t>
      </w:r>
      <w:proofErr w:type="spellEnd"/>
      <w:r>
        <w:t xml:space="preserve"> que verifica se possui cadastro de departamento.</w:t>
      </w:r>
    </w:p>
    <w:p w14:paraId="720DA7B6" w14:textId="7061F8D0" w:rsidR="006137A2" w:rsidRDefault="006137A2" w:rsidP="001106D0">
      <w:pPr>
        <w:pStyle w:val="Corpodetexto"/>
      </w:pPr>
      <w:r>
        <w:t xml:space="preserve">Parâmetros: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ContDEP</w:t>
      </w:r>
      <w:proofErr w:type="spellEnd"/>
    </w:p>
    <w:p w14:paraId="146CA4A5" w14:textId="047419D7" w:rsidR="006137A2" w:rsidRDefault="006137A2" w:rsidP="001106D0">
      <w:pPr>
        <w:pStyle w:val="Corpodetexto"/>
      </w:pPr>
      <w:r>
        <w:t>Retorno: um valor booleano 0 ou 1</w:t>
      </w:r>
    </w:p>
    <w:p w14:paraId="6B1E4A10" w14:textId="1FDA268D" w:rsidR="006137A2" w:rsidRDefault="006137A2" w:rsidP="006137A2">
      <w:pPr>
        <w:pStyle w:val="Ttulo4"/>
        <w:numPr>
          <w:ilvl w:val="3"/>
          <w:numId w:val="0"/>
        </w:numPr>
      </w:pPr>
      <w:bookmarkStart w:id="41" w:name="_Toc121578624"/>
      <w:r>
        <w:t>Função &lt;</w:t>
      </w:r>
      <w:proofErr w:type="spellStart"/>
      <w:r>
        <w:t>tem_cadastro_TE</w:t>
      </w:r>
      <w:proofErr w:type="spellEnd"/>
      <w:r>
        <w:t>&gt;</w:t>
      </w:r>
      <w:bookmarkEnd w:id="41"/>
    </w:p>
    <w:p w14:paraId="040C3729" w14:textId="346CA75F" w:rsidR="006137A2" w:rsidRDefault="006137A2" w:rsidP="001106D0">
      <w:pPr>
        <w:pStyle w:val="Corpodetexto"/>
      </w:pPr>
      <w:r>
        <w:t>Descrição:</w:t>
      </w:r>
      <w:r w:rsidR="00295C28">
        <w:t xml:space="preserve"> </w:t>
      </w:r>
      <w:r>
        <w:t xml:space="preserve">Função do tipo </w:t>
      </w:r>
      <w:proofErr w:type="spellStart"/>
      <w:r>
        <w:t>bool</w:t>
      </w:r>
      <w:proofErr w:type="spellEnd"/>
      <w:r>
        <w:t xml:space="preserve"> de assinatura </w:t>
      </w:r>
      <w:proofErr w:type="spellStart"/>
      <w:r>
        <w:t>tem_cadastro_TE</w:t>
      </w:r>
      <w:proofErr w:type="spellEnd"/>
      <w:r>
        <w:t xml:space="preserve"> que verifica se possui cadastro de tipo de equipamento.</w:t>
      </w:r>
    </w:p>
    <w:p w14:paraId="63ACD05F" w14:textId="149050C3" w:rsidR="006137A2" w:rsidRDefault="006137A2" w:rsidP="001106D0">
      <w:pPr>
        <w:pStyle w:val="Corpodetexto"/>
      </w:pPr>
      <w:r>
        <w:t xml:space="preserve">Parâmetros: </w:t>
      </w:r>
      <w:proofErr w:type="spellStart"/>
      <w:proofErr w:type="gramStart"/>
      <w:r>
        <w:t>int</w:t>
      </w:r>
      <w:proofErr w:type="spellEnd"/>
      <w:r>
        <w:t xml:space="preserve"> </w:t>
      </w:r>
      <w:proofErr w:type="spellStart"/>
      <w:r>
        <w:t>ConTE</w:t>
      </w:r>
      <w:proofErr w:type="spellEnd"/>
      <w:proofErr w:type="gramEnd"/>
    </w:p>
    <w:p w14:paraId="77C2BA5A" w14:textId="79934410" w:rsidR="006137A2" w:rsidRDefault="006137A2" w:rsidP="001106D0">
      <w:pPr>
        <w:pStyle w:val="Corpodetexto"/>
      </w:pPr>
      <w:r>
        <w:t>Retorno: um valor booleano 0 ou 1</w:t>
      </w:r>
    </w:p>
    <w:p w14:paraId="49053900" w14:textId="7FB7ABE4" w:rsidR="006137A2" w:rsidRDefault="006137A2" w:rsidP="006137A2">
      <w:pPr>
        <w:pStyle w:val="Ttulo4"/>
        <w:numPr>
          <w:ilvl w:val="3"/>
          <w:numId w:val="0"/>
        </w:numPr>
      </w:pPr>
      <w:bookmarkStart w:id="42" w:name="_Toc121578625"/>
      <w:r>
        <w:t>Procedimento &lt;</w:t>
      </w:r>
      <w:proofErr w:type="spellStart"/>
      <w:r>
        <w:t>menuEQ</w:t>
      </w:r>
      <w:proofErr w:type="spellEnd"/>
      <w:r>
        <w:t>&gt;</w:t>
      </w:r>
      <w:bookmarkEnd w:id="42"/>
    </w:p>
    <w:p w14:paraId="444A387F" w14:textId="475DC9BE" w:rsidR="006137A2" w:rsidRDefault="006137A2" w:rsidP="001106D0">
      <w:pPr>
        <w:pStyle w:val="Corpodetexto"/>
      </w:pPr>
      <w:r>
        <w:t>Descrição:</w:t>
      </w:r>
      <w:r w:rsidR="00295C28">
        <w:t xml:space="preserve"> </w:t>
      </w:r>
      <w:r>
        <w:t>Procedimento para implementação do menu de equipamentos junto com todas as funcionalidades</w:t>
      </w:r>
    </w:p>
    <w:p w14:paraId="15D6F4D4" w14:textId="348C80CD" w:rsidR="005B51DC" w:rsidRDefault="005B51DC" w:rsidP="001106D0">
      <w:pPr>
        <w:pStyle w:val="Corpodetexto"/>
      </w:pPr>
      <w:r>
        <w:t>Parâmetros: Não possui.</w:t>
      </w:r>
    </w:p>
    <w:p w14:paraId="0D361A1C" w14:textId="3A663A21" w:rsidR="005B51DC" w:rsidRDefault="005B51DC" w:rsidP="001106D0">
      <w:pPr>
        <w:pStyle w:val="Corpodetexto"/>
      </w:pPr>
      <w:r>
        <w:t>Retorno: N/A</w:t>
      </w:r>
    </w:p>
    <w:p w14:paraId="2AB32408" w14:textId="7261A9B7" w:rsidR="005B51DC" w:rsidRDefault="005B51DC" w:rsidP="005B51DC">
      <w:pPr>
        <w:pStyle w:val="Ttulo4"/>
        <w:numPr>
          <w:ilvl w:val="3"/>
          <w:numId w:val="0"/>
        </w:numPr>
      </w:pPr>
      <w:bookmarkStart w:id="43" w:name="_Toc121578626"/>
      <w:r>
        <w:lastRenderedPageBreak/>
        <w:t>Procedimento &lt;</w:t>
      </w:r>
      <w:proofErr w:type="spellStart"/>
      <w:r>
        <w:t>menuTE</w:t>
      </w:r>
      <w:proofErr w:type="spellEnd"/>
      <w:r>
        <w:t>&gt;</w:t>
      </w:r>
      <w:bookmarkEnd w:id="43"/>
    </w:p>
    <w:p w14:paraId="357A0120" w14:textId="344A4960" w:rsidR="005B51DC" w:rsidRDefault="005B51DC" w:rsidP="001106D0">
      <w:pPr>
        <w:pStyle w:val="Corpodetexto"/>
      </w:pPr>
      <w:r>
        <w:t>Descrição:</w:t>
      </w:r>
      <w:r w:rsidR="00295C28">
        <w:t xml:space="preserve"> </w:t>
      </w:r>
      <w:r>
        <w:t>Procedimento para implementação do menu do tipo de equipamentos junto com todas as funcionalidades</w:t>
      </w:r>
    </w:p>
    <w:p w14:paraId="248A07A3" w14:textId="77777777" w:rsidR="005B51DC" w:rsidRDefault="005B51DC" w:rsidP="001106D0">
      <w:pPr>
        <w:pStyle w:val="Corpodetexto"/>
      </w:pPr>
      <w:r>
        <w:t>Parâmetros: Não possui.</w:t>
      </w:r>
    </w:p>
    <w:p w14:paraId="5E53B7FA" w14:textId="631AFFFB" w:rsidR="005B51DC" w:rsidRDefault="005B51DC" w:rsidP="001106D0">
      <w:pPr>
        <w:pStyle w:val="Corpodetexto"/>
      </w:pPr>
      <w:r>
        <w:t>Retorno: N/A</w:t>
      </w:r>
    </w:p>
    <w:p w14:paraId="7A14C341" w14:textId="045DE477" w:rsidR="005B51DC" w:rsidRDefault="005B51DC" w:rsidP="005B51DC">
      <w:pPr>
        <w:pStyle w:val="Ttulo4"/>
        <w:numPr>
          <w:ilvl w:val="3"/>
          <w:numId w:val="0"/>
        </w:numPr>
      </w:pPr>
      <w:bookmarkStart w:id="44" w:name="_Toc121578627"/>
      <w:r>
        <w:t>Procedimento &lt;</w:t>
      </w:r>
      <w:proofErr w:type="spellStart"/>
      <w:r>
        <w:t>menuDEP</w:t>
      </w:r>
      <w:proofErr w:type="spellEnd"/>
      <w:r>
        <w:t>&gt;</w:t>
      </w:r>
      <w:bookmarkEnd w:id="44"/>
    </w:p>
    <w:p w14:paraId="09938203" w14:textId="1BA74C41" w:rsidR="005B51DC" w:rsidRDefault="005B51DC" w:rsidP="001106D0">
      <w:pPr>
        <w:pStyle w:val="Corpodetexto"/>
      </w:pPr>
      <w:r>
        <w:t>Descrição:</w:t>
      </w:r>
      <w:r w:rsidR="00295C28">
        <w:t xml:space="preserve"> </w:t>
      </w:r>
      <w:r>
        <w:t>Procedimento para implementação do menu dos departamentos junto com todas as funcionalidades</w:t>
      </w:r>
    </w:p>
    <w:p w14:paraId="7AEF680E" w14:textId="77777777" w:rsidR="005B51DC" w:rsidRDefault="005B51DC" w:rsidP="001106D0">
      <w:pPr>
        <w:pStyle w:val="Corpodetexto"/>
      </w:pPr>
      <w:r>
        <w:t>Parâmetros: Não possui.</w:t>
      </w:r>
    </w:p>
    <w:p w14:paraId="4D77DF6A" w14:textId="11BD3F8D" w:rsidR="005B51DC" w:rsidRDefault="005B51DC" w:rsidP="001106D0">
      <w:pPr>
        <w:pStyle w:val="Corpodetexto"/>
      </w:pPr>
      <w:r>
        <w:t>Retorno: N/A</w:t>
      </w:r>
    </w:p>
    <w:p w14:paraId="243BC689" w14:textId="7444DFE5" w:rsidR="002576E9" w:rsidRPr="006137A2" w:rsidRDefault="002576E9" w:rsidP="001106D0">
      <w:pPr>
        <w:pStyle w:val="Corpodetexto"/>
      </w:pPr>
    </w:p>
    <w:p w14:paraId="43372FC2" w14:textId="4132C51A" w:rsidR="002576E9" w:rsidRDefault="002576E9" w:rsidP="002576E9">
      <w:pPr>
        <w:pStyle w:val="Ttulo4"/>
        <w:numPr>
          <w:ilvl w:val="3"/>
          <w:numId w:val="0"/>
        </w:numPr>
      </w:pPr>
      <w:bookmarkStart w:id="45" w:name="_Toc121578628"/>
      <w:r>
        <w:t>Função &lt;</w:t>
      </w:r>
      <w:r w:rsidRPr="002576E9">
        <w:t>*</w:t>
      </w:r>
      <w:proofErr w:type="spellStart"/>
      <w:r w:rsidRPr="002576E9">
        <w:t>Busca_T</w:t>
      </w:r>
      <w:r>
        <w:t>E</w:t>
      </w:r>
      <w:proofErr w:type="spellEnd"/>
      <w:r w:rsidRPr="002576E9">
        <w:t xml:space="preserve"> </w:t>
      </w:r>
      <w:r>
        <w:t>&gt;</w:t>
      </w:r>
      <w:bookmarkEnd w:id="45"/>
    </w:p>
    <w:p w14:paraId="3730072F" w14:textId="5EDBA8D2" w:rsidR="002576E9" w:rsidRDefault="002576E9" w:rsidP="002576E9">
      <w:pPr>
        <w:pStyle w:val="Corpodetexto"/>
      </w:pPr>
      <w:r>
        <w:t xml:space="preserve">Descrição: </w:t>
      </w:r>
      <w:r w:rsidRPr="002576E9">
        <w:t>Função para buscar o código de um tipo de equipamento previamente cadastrado.</w:t>
      </w:r>
    </w:p>
    <w:p w14:paraId="48906A85" w14:textId="0BBCE51B" w:rsidR="002576E9" w:rsidRDefault="002576E9" w:rsidP="002576E9">
      <w:pPr>
        <w:pStyle w:val="Corpodetexto"/>
      </w:pPr>
      <w:r>
        <w:t xml:space="preserve">Parâmetros: </w:t>
      </w:r>
      <w:proofErr w:type="spellStart"/>
      <w:r w:rsidRPr="002576E9">
        <w:t>Tipo_Equipamento</w:t>
      </w:r>
      <w:proofErr w:type="spellEnd"/>
      <w:r w:rsidRPr="002576E9">
        <w:t xml:space="preserve"> TE[Max], </w:t>
      </w:r>
      <w:proofErr w:type="spellStart"/>
      <w:r w:rsidRPr="002576E9">
        <w:t>int</w:t>
      </w:r>
      <w:proofErr w:type="spellEnd"/>
      <w:r w:rsidRPr="002576E9">
        <w:t xml:space="preserve"> num</w:t>
      </w:r>
    </w:p>
    <w:p w14:paraId="67533EFD" w14:textId="664B2759" w:rsidR="002576E9" w:rsidRDefault="002576E9" w:rsidP="002576E9">
      <w:pPr>
        <w:pStyle w:val="Corpodetexto"/>
      </w:pPr>
      <w:r>
        <w:t xml:space="preserve">Retorno: </w:t>
      </w:r>
      <w:r w:rsidRPr="002576E9">
        <w:t>&amp;TE[i]</w:t>
      </w:r>
    </w:p>
    <w:p w14:paraId="1DDB1DD9" w14:textId="7FA46578" w:rsidR="005B51DC" w:rsidRDefault="005B51DC" w:rsidP="001106D0">
      <w:pPr>
        <w:pStyle w:val="Corpodetexto"/>
      </w:pPr>
    </w:p>
    <w:p w14:paraId="76420A77" w14:textId="77777777" w:rsidR="002576E9" w:rsidRDefault="002576E9" w:rsidP="002576E9">
      <w:pPr>
        <w:pStyle w:val="Ttulo4"/>
        <w:numPr>
          <w:ilvl w:val="3"/>
          <w:numId w:val="0"/>
        </w:numPr>
      </w:pPr>
      <w:bookmarkStart w:id="46" w:name="_Toc121578629"/>
      <w:r>
        <w:t>Função &lt;</w:t>
      </w:r>
      <w:r w:rsidRPr="002576E9">
        <w:t>*</w:t>
      </w:r>
      <w:proofErr w:type="spellStart"/>
      <w:r w:rsidRPr="002576E9">
        <w:t>Busca_T</w:t>
      </w:r>
      <w:r>
        <w:t>E</w:t>
      </w:r>
      <w:proofErr w:type="spellEnd"/>
      <w:r w:rsidRPr="002576E9">
        <w:t xml:space="preserve"> </w:t>
      </w:r>
      <w:r>
        <w:t>&gt;</w:t>
      </w:r>
      <w:bookmarkEnd w:id="46"/>
    </w:p>
    <w:p w14:paraId="5E986AEB" w14:textId="035500BE" w:rsidR="002576E9" w:rsidRDefault="002576E9" w:rsidP="002576E9">
      <w:pPr>
        <w:pStyle w:val="Corpodetexto"/>
      </w:pPr>
      <w:r>
        <w:t>Descrição:</w:t>
      </w:r>
      <w:r w:rsidRPr="002576E9">
        <w:t xml:space="preserve"> Função para buscar o código de um departamento previamente cadastrado.</w:t>
      </w:r>
    </w:p>
    <w:p w14:paraId="4713E5C1" w14:textId="77777777" w:rsidR="002576E9" w:rsidRDefault="002576E9" w:rsidP="002576E9">
      <w:pPr>
        <w:pStyle w:val="Corpodetexto"/>
      </w:pPr>
      <w:r>
        <w:t xml:space="preserve">Parâmetros: </w:t>
      </w:r>
      <w:r w:rsidRPr="002576E9">
        <w:t xml:space="preserve">Departamento DP[Max], </w:t>
      </w:r>
      <w:proofErr w:type="spellStart"/>
      <w:r w:rsidRPr="002576E9">
        <w:t>int</w:t>
      </w:r>
      <w:proofErr w:type="spellEnd"/>
      <w:r w:rsidRPr="002576E9">
        <w:t xml:space="preserve"> num2</w:t>
      </w:r>
    </w:p>
    <w:p w14:paraId="0299324A" w14:textId="59A38843" w:rsidR="002576E9" w:rsidRDefault="002576E9" w:rsidP="002576E9">
      <w:pPr>
        <w:pStyle w:val="Corpodetexto"/>
      </w:pPr>
      <w:r>
        <w:t xml:space="preserve">Retorno: </w:t>
      </w:r>
      <w:r w:rsidRPr="002576E9">
        <w:t>&amp;</w:t>
      </w:r>
      <w:r>
        <w:t>DP</w:t>
      </w:r>
      <w:r w:rsidRPr="002576E9">
        <w:t>[i]</w:t>
      </w:r>
    </w:p>
    <w:sectPr w:rsidR="002576E9" w:rsidSect="0062367C">
      <w:headerReference w:type="even" r:id="rId8"/>
      <w:footerReference w:type="even" r:id="rId9"/>
      <w:footerReference w:type="default" r:id="rId10"/>
      <w:pgSz w:w="11909" w:h="16834" w:code="9"/>
      <w:pgMar w:top="1418" w:right="1797" w:bottom="1418" w:left="1797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8064" w14:textId="77777777" w:rsidR="00651118" w:rsidRDefault="00651118">
      <w:r>
        <w:separator/>
      </w:r>
    </w:p>
  </w:endnote>
  <w:endnote w:type="continuationSeparator" w:id="0">
    <w:p w14:paraId="678A9942" w14:textId="77777777" w:rsidR="00651118" w:rsidRDefault="00651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133C" w14:textId="77777777" w:rsidR="007F5835" w:rsidRDefault="007F583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73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13DA1E0" w14:textId="77777777" w:rsidR="007F5835" w:rsidRDefault="007F5835" w:rsidP="00F46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322F8" w14:textId="77777777" w:rsidR="007F5835" w:rsidRDefault="007F583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730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5C3E0E74" w14:textId="77777777" w:rsidR="007F5835" w:rsidRDefault="007F58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70AC" w14:textId="77777777" w:rsidR="00651118" w:rsidRDefault="00651118">
      <w:r>
        <w:separator/>
      </w:r>
    </w:p>
  </w:footnote>
  <w:footnote w:type="continuationSeparator" w:id="0">
    <w:p w14:paraId="222E3A3D" w14:textId="77777777" w:rsidR="00651118" w:rsidRDefault="006511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0509" w14:textId="73C2B458" w:rsidR="007F5835" w:rsidRPr="009D327C" w:rsidRDefault="00653787">
    <w:pPr>
      <w:pStyle w:val="Cabealho"/>
      <w:rPr>
        <w:sz w:val="24"/>
        <w:szCs w:val="24"/>
      </w:rPr>
    </w:pPr>
    <w:r>
      <w:rPr>
        <w:sz w:val="24"/>
        <w:szCs w:val="24"/>
      </w:rPr>
      <w:t>Trabalho Final de AED1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" w15:restartNumberingAfterBreak="0">
    <w:nsid w:val="0DBD50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242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C65B58"/>
    <w:multiLevelType w:val="multilevel"/>
    <w:tmpl w:val="0ACE05B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umerada2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Numerada3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 w15:restartNumberingAfterBreak="0">
    <w:nsid w:val="26791D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51F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6E088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8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521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C24FE6"/>
    <w:multiLevelType w:val="hybridMultilevel"/>
    <w:tmpl w:val="24AC1BD8"/>
    <w:lvl w:ilvl="0" w:tplc="08CE3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3B021A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51C37A3"/>
    <w:multiLevelType w:val="hybridMultilevel"/>
    <w:tmpl w:val="6ACA4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Numerada4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Numerada5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31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28"/>
  </w:num>
  <w:num w:numId="3">
    <w:abstractNumId w:val="6"/>
  </w:num>
  <w:num w:numId="4">
    <w:abstractNumId w:val="14"/>
  </w:num>
  <w:num w:numId="5">
    <w:abstractNumId w:val="4"/>
  </w:num>
  <w:num w:numId="6">
    <w:abstractNumId w:val="11"/>
  </w:num>
  <w:num w:numId="7">
    <w:abstractNumId w:val="8"/>
  </w:num>
  <w:num w:numId="8">
    <w:abstractNumId w:val="29"/>
  </w:num>
  <w:num w:numId="9">
    <w:abstractNumId w:val="1"/>
  </w:num>
  <w:num w:numId="10">
    <w:abstractNumId w:val="12"/>
  </w:num>
  <w:num w:numId="11">
    <w:abstractNumId w:val="25"/>
  </w:num>
  <w:num w:numId="12">
    <w:abstractNumId w:val="26"/>
  </w:num>
  <w:num w:numId="13">
    <w:abstractNumId w:val="18"/>
  </w:num>
  <w:num w:numId="14">
    <w:abstractNumId w:val="15"/>
  </w:num>
  <w:num w:numId="15">
    <w:abstractNumId w:val="13"/>
  </w:num>
  <w:num w:numId="16">
    <w:abstractNumId w:val="10"/>
  </w:num>
  <w:num w:numId="17">
    <w:abstractNumId w:val="9"/>
  </w:num>
  <w:num w:numId="18">
    <w:abstractNumId w:val="27"/>
  </w:num>
  <w:num w:numId="19">
    <w:abstractNumId w:val="22"/>
  </w:num>
  <w:num w:numId="20">
    <w:abstractNumId w:val="20"/>
  </w:num>
  <w:num w:numId="21">
    <w:abstractNumId w:val="31"/>
  </w:num>
  <w:num w:numId="22">
    <w:abstractNumId w:val="2"/>
  </w:num>
  <w:num w:numId="23">
    <w:abstractNumId w:val="7"/>
  </w:num>
  <w:num w:numId="24">
    <w:abstractNumId w:val="16"/>
  </w:num>
  <w:num w:numId="25">
    <w:abstractNumId w:val="5"/>
  </w:num>
  <w:num w:numId="26">
    <w:abstractNumId w:val="23"/>
  </w:num>
  <w:num w:numId="27">
    <w:abstractNumId w:val="17"/>
  </w:num>
  <w:num w:numId="28">
    <w:abstractNumId w:val="3"/>
  </w:num>
  <w:num w:numId="29">
    <w:abstractNumId w:val="19"/>
  </w:num>
  <w:num w:numId="30">
    <w:abstractNumId w:val="0"/>
  </w:num>
  <w:num w:numId="31">
    <w:abstractNumId w:val="30"/>
  </w:num>
  <w:num w:numId="32">
    <w:abstractNumId w:val="30"/>
  </w:num>
  <w:num w:numId="33">
    <w:abstractNumId w:val="30"/>
  </w:num>
  <w:num w:numId="34">
    <w:abstractNumId w:val="30"/>
  </w:num>
  <w:num w:numId="35">
    <w:abstractNumId w:val="30"/>
  </w:num>
  <w:num w:numId="36">
    <w:abstractNumId w:val="24"/>
  </w:num>
  <w:num w:numId="37">
    <w:abstractNumId w:val="30"/>
  </w:num>
  <w:num w:numId="38">
    <w:abstractNumId w:val="30"/>
  </w:num>
  <w:num w:numId="39">
    <w:abstractNumId w:val="30"/>
  </w:num>
  <w:num w:numId="40">
    <w:abstractNumId w:val="30"/>
  </w:num>
  <w:num w:numId="41">
    <w:abstractNumId w:val="30"/>
  </w:num>
  <w:num w:numId="42">
    <w:abstractNumId w:val="30"/>
  </w:num>
  <w:num w:numId="43">
    <w:abstractNumId w:val="30"/>
  </w:num>
  <w:num w:numId="44">
    <w:abstractNumId w:val="30"/>
  </w:num>
  <w:num w:numId="45">
    <w:abstractNumId w:val="30"/>
  </w:num>
  <w:num w:numId="46">
    <w:abstractNumId w:val="30"/>
  </w:num>
  <w:num w:numId="47">
    <w:abstractNumId w:val="30"/>
  </w:num>
  <w:num w:numId="48">
    <w:abstractNumId w:val="30"/>
  </w:num>
  <w:num w:numId="49">
    <w:abstractNumId w:val="2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0798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1834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89E"/>
    <w:rsid w:val="00090A74"/>
    <w:rsid w:val="00095598"/>
    <w:rsid w:val="00095FE3"/>
    <w:rsid w:val="00097A67"/>
    <w:rsid w:val="000A056B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3DB7"/>
    <w:rsid w:val="000B3F65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06D0"/>
    <w:rsid w:val="0011251F"/>
    <w:rsid w:val="00112F53"/>
    <w:rsid w:val="0011421D"/>
    <w:rsid w:val="00117446"/>
    <w:rsid w:val="00120A4A"/>
    <w:rsid w:val="00123A27"/>
    <w:rsid w:val="00123D5C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26B5"/>
    <w:rsid w:val="00154848"/>
    <w:rsid w:val="00154CCD"/>
    <w:rsid w:val="00156BE5"/>
    <w:rsid w:val="0015722A"/>
    <w:rsid w:val="001573F7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87730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1F6EFE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6E9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5C28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608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4BF3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55CCB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1818"/>
    <w:rsid w:val="003D3085"/>
    <w:rsid w:val="003E1F4B"/>
    <w:rsid w:val="003E3B05"/>
    <w:rsid w:val="003E6475"/>
    <w:rsid w:val="003E736C"/>
    <w:rsid w:val="003E7FE7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56CE8"/>
    <w:rsid w:val="00457DE6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D7FB4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A7478"/>
    <w:rsid w:val="005B0DB5"/>
    <w:rsid w:val="005B37E0"/>
    <w:rsid w:val="005B4DAA"/>
    <w:rsid w:val="005B51DC"/>
    <w:rsid w:val="005B5501"/>
    <w:rsid w:val="005B5643"/>
    <w:rsid w:val="005B60B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2DC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7A2"/>
    <w:rsid w:val="00613FA8"/>
    <w:rsid w:val="00617162"/>
    <w:rsid w:val="0061730C"/>
    <w:rsid w:val="0062064C"/>
    <w:rsid w:val="0062367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1118"/>
    <w:rsid w:val="00652752"/>
    <w:rsid w:val="00652867"/>
    <w:rsid w:val="0065378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46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C6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39C"/>
    <w:rsid w:val="0078192E"/>
    <w:rsid w:val="00781F83"/>
    <w:rsid w:val="007853B2"/>
    <w:rsid w:val="007862F8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1FAA"/>
    <w:rsid w:val="007B248F"/>
    <w:rsid w:val="007B3C5E"/>
    <w:rsid w:val="007B5559"/>
    <w:rsid w:val="007C1F31"/>
    <w:rsid w:val="007C272E"/>
    <w:rsid w:val="007C35A6"/>
    <w:rsid w:val="007C3962"/>
    <w:rsid w:val="007C3B51"/>
    <w:rsid w:val="007C5D9C"/>
    <w:rsid w:val="007D203D"/>
    <w:rsid w:val="007D22EF"/>
    <w:rsid w:val="007D3CA4"/>
    <w:rsid w:val="007D4D7E"/>
    <w:rsid w:val="007D5140"/>
    <w:rsid w:val="007D6487"/>
    <w:rsid w:val="007E30D0"/>
    <w:rsid w:val="007E4A5B"/>
    <w:rsid w:val="007E67B1"/>
    <w:rsid w:val="007F204E"/>
    <w:rsid w:val="007F328C"/>
    <w:rsid w:val="007F4FF9"/>
    <w:rsid w:val="007F5835"/>
    <w:rsid w:val="007F7A42"/>
    <w:rsid w:val="00801BDE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0281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6E56"/>
    <w:rsid w:val="008A794E"/>
    <w:rsid w:val="008A7A27"/>
    <w:rsid w:val="008B427B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4C2"/>
    <w:rsid w:val="008F551A"/>
    <w:rsid w:val="008F66BE"/>
    <w:rsid w:val="008F6B34"/>
    <w:rsid w:val="008F7F9A"/>
    <w:rsid w:val="0090277A"/>
    <w:rsid w:val="00904973"/>
    <w:rsid w:val="00904F5E"/>
    <w:rsid w:val="009059F7"/>
    <w:rsid w:val="009062B0"/>
    <w:rsid w:val="00911355"/>
    <w:rsid w:val="00912540"/>
    <w:rsid w:val="00916F7A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3C1A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52E9"/>
    <w:rsid w:val="00986919"/>
    <w:rsid w:val="00990846"/>
    <w:rsid w:val="009925CE"/>
    <w:rsid w:val="0099307B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61F4"/>
    <w:rsid w:val="009C7EBD"/>
    <w:rsid w:val="009D0EA3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191DD"/>
    <w:rsid w:val="00A22E7B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6D2C"/>
    <w:rsid w:val="00A472C2"/>
    <w:rsid w:val="00A5354A"/>
    <w:rsid w:val="00A53A47"/>
    <w:rsid w:val="00A546CD"/>
    <w:rsid w:val="00A55104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2E45"/>
    <w:rsid w:val="00A832B1"/>
    <w:rsid w:val="00A8541B"/>
    <w:rsid w:val="00A85B61"/>
    <w:rsid w:val="00A877F9"/>
    <w:rsid w:val="00A87FD0"/>
    <w:rsid w:val="00A9160E"/>
    <w:rsid w:val="00A91A5B"/>
    <w:rsid w:val="00A952BE"/>
    <w:rsid w:val="00A95CDC"/>
    <w:rsid w:val="00A96155"/>
    <w:rsid w:val="00AA784D"/>
    <w:rsid w:val="00AA78BD"/>
    <w:rsid w:val="00AA7E85"/>
    <w:rsid w:val="00AB2DB7"/>
    <w:rsid w:val="00AC4692"/>
    <w:rsid w:val="00AC6365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26A56"/>
    <w:rsid w:val="00B30645"/>
    <w:rsid w:val="00B31343"/>
    <w:rsid w:val="00B33F58"/>
    <w:rsid w:val="00B33FAA"/>
    <w:rsid w:val="00B4267C"/>
    <w:rsid w:val="00B4293D"/>
    <w:rsid w:val="00B42B0E"/>
    <w:rsid w:val="00B42D19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06D8A"/>
    <w:rsid w:val="00C1032E"/>
    <w:rsid w:val="00C12116"/>
    <w:rsid w:val="00C12D88"/>
    <w:rsid w:val="00C13656"/>
    <w:rsid w:val="00C148C5"/>
    <w:rsid w:val="00C16E83"/>
    <w:rsid w:val="00C17715"/>
    <w:rsid w:val="00C20390"/>
    <w:rsid w:val="00C214A5"/>
    <w:rsid w:val="00C21E7C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47347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271B"/>
    <w:rsid w:val="00D2432A"/>
    <w:rsid w:val="00D2555A"/>
    <w:rsid w:val="00D265BF"/>
    <w:rsid w:val="00D2735C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2BEC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C4E92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5E6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1D6"/>
    <w:rsid w:val="00E50C20"/>
    <w:rsid w:val="00E51127"/>
    <w:rsid w:val="00E5266D"/>
    <w:rsid w:val="00E53006"/>
    <w:rsid w:val="00E540DE"/>
    <w:rsid w:val="00E579B1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3F4E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261A5"/>
    <w:rsid w:val="00F30FE2"/>
    <w:rsid w:val="00F32F52"/>
    <w:rsid w:val="00F33D54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3988"/>
    <w:rsid w:val="00FE5C2F"/>
    <w:rsid w:val="00FE6946"/>
    <w:rsid w:val="00FF4034"/>
    <w:rsid w:val="00FF79CB"/>
    <w:rsid w:val="017A51B8"/>
    <w:rsid w:val="01A266BC"/>
    <w:rsid w:val="020CC855"/>
    <w:rsid w:val="03BA755A"/>
    <w:rsid w:val="04C2C79C"/>
    <w:rsid w:val="0747C21C"/>
    <w:rsid w:val="0A2A686C"/>
    <w:rsid w:val="0A7E830C"/>
    <w:rsid w:val="0B7F52AB"/>
    <w:rsid w:val="0C225E71"/>
    <w:rsid w:val="0FFAFEC5"/>
    <w:rsid w:val="1063F4D8"/>
    <w:rsid w:val="12A8DA6B"/>
    <w:rsid w:val="14796C62"/>
    <w:rsid w:val="15C0D1C7"/>
    <w:rsid w:val="1651C7A0"/>
    <w:rsid w:val="1697F863"/>
    <w:rsid w:val="17175C5B"/>
    <w:rsid w:val="179D5389"/>
    <w:rsid w:val="1845A3F5"/>
    <w:rsid w:val="1D882F18"/>
    <w:rsid w:val="23CBCFC3"/>
    <w:rsid w:val="27D036BD"/>
    <w:rsid w:val="28A90FE0"/>
    <w:rsid w:val="2A6959C0"/>
    <w:rsid w:val="2A7D3B26"/>
    <w:rsid w:val="2CFF78D9"/>
    <w:rsid w:val="2F8607F7"/>
    <w:rsid w:val="31746609"/>
    <w:rsid w:val="35E547BC"/>
    <w:rsid w:val="38982C7C"/>
    <w:rsid w:val="38E4DD90"/>
    <w:rsid w:val="3C724E5A"/>
    <w:rsid w:val="3C8B7BCA"/>
    <w:rsid w:val="3DA4EB17"/>
    <w:rsid w:val="41AFA145"/>
    <w:rsid w:val="427ADC72"/>
    <w:rsid w:val="44F25C6B"/>
    <w:rsid w:val="45136010"/>
    <w:rsid w:val="48F1A177"/>
    <w:rsid w:val="4B234778"/>
    <w:rsid w:val="4BBFA8E2"/>
    <w:rsid w:val="4BECC4FB"/>
    <w:rsid w:val="4E63E737"/>
    <w:rsid w:val="501BC244"/>
    <w:rsid w:val="504106FE"/>
    <w:rsid w:val="525EBC3A"/>
    <w:rsid w:val="527ECEA2"/>
    <w:rsid w:val="52C610ED"/>
    <w:rsid w:val="5336A39D"/>
    <w:rsid w:val="55D97356"/>
    <w:rsid w:val="56737893"/>
    <w:rsid w:val="58C2F024"/>
    <w:rsid w:val="5A6B3D6D"/>
    <w:rsid w:val="5A6E6D77"/>
    <w:rsid w:val="5B15893B"/>
    <w:rsid w:val="5B75C793"/>
    <w:rsid w:val="664E4CD1"/>
    <w:rsid w:val="67A1F20D"/>
    <w:rsid w:val="6873B039"/>
    <w:rsid w:val="68F4DD6A"/>
    <w:rsid w:val="69672519"/>
    <w:rsid w:val="6A47BCD5"/>
    <w:rsid w:val="6D827ACF"/>
    <w:rsid w:val="6F97E1B6"/>
    <w:rsid w:val="75012182"/>
    <w:rsid w:val="765AC420"/>
    <w:rsid w:val="7700EAD2"/>
    <w:rsid w:val="77120BED"/>
    <w:rsid w:val="790B7535"/>
    <w:rsid w:val="79175337"/>
    <w:rsid w:val="791D1B95"/>
    <w:rsid w:val="79F2F4E0"/>
    <w:rsid w:val="7BF48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32D11A"/>
  <w15:docId w15:val="{D8A8183D-DEDF-4886-9ABE-32B4A5CC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1106D0"/>
    <w:pPr>
      <w:keepLines/>
      <w:spacing w:before="80" w:after="80"/>
    </w:pPr>
    <w:rPr>
      <w:i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basedOn w:val="Fontepargpadr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basedOn w:val="Fontepargpadro"/>
    <w:link w:val="Ttulo5"/>
    <w:rsid w:val="00C05D66"/>
    <w:rPr>
      <w:rFonts w:ascii="Arial" w:hAnsi="Arial"/>
      <w:b/>
      <w:kern w:val="28"/>
    </w:rPr>
  </w:style>
  <w:style w:type="character" w:customStyle="1" w:styleId="CorpodetextoChar">
    <w:name w:val="Corpo de texto Char"/>
    <w:basedOn w:val="Fontepargpadro"/>
    <w:link w:val="Corpodetexto"/>
    <w:rsid w:val="001106D0"/>
    <w:rPr>
      <w:i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8063A7"/>
    <w:rPr>
      <w:rFonts w:ascii="Arial" w:hAnsi="Arial"/>
      <w:b/>
      <w:i/>
      <w:kern w:val="28"/>
    </w:rPr>
  </w:style>
  <w:style w:type="character" w:customStyle="1" w:styleId="Ttulo4Char">
    <w:name w:val="Título 4 Char"/>
    <w:basedOn w:val="Fontepargpadro"/>
    <w:link w:val="Ttulo4"/>
    <w:rsid w:val="00E025E6"/>
    <w:rPr>
      <w:b/>
      <w:i/>
      <w:kern w:val="28"/>
      <w:sz w:val="24"/>
    </w:rPr>
  </w:style>
  <w:style w:type="paragraph" w:styleId="NormalWeb">
    <w:name w:val="Normal (Web)"/>
    <w:basedOn w:val="Normal"/>
    <w:uiPriority w:val="99"/>
    <w:semiHidden/>
    <w:unhideWhenUsed/>
    <w:rsid w:val="00D72BE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88F7-BA90-4045-8E79-C3661001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743</TotalTime>
  <Pages>8</Pages>
  <Words>2181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de Software</vt:lpstr>
    </vt:vector>
  </TitlesOfParts>
  <Manager>Wilson Padua</Manager>
  <Company>Praxis</Company>
  <LinksUpToDate>false</LinksUpToDate>
  <CharactersWithSpaces>13933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Praxis 2.0</dc:subject>
  <dc:creator>Geidivan</dc:creator>
  <dc:description>Gabarito para Especificação de Requisitos de Software</dc:description>
  <cp:lastModifiedBy>Samara Hellen</cp:lastModifiedBy>
  <cp:revision>15</cp:revision>
  <cp:lastPrinted>2012-08-15T20:23:00Z</cp:lastPrinted>
  <dcterms:created xsi:type="dcterms:W3CDTF">2022-12-08T20:39:00Z</dcterms:created>
  <dcterms:modified xsi:type="dcterms:W3CDTF">2023-06-13T19:46:00Z</dcterms:modified>
</cp:coreProperties>
</file>